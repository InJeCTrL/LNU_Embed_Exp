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56" w:after="280"/>
        <w:ind w:left="210" w:right="210" w:firstLine="200"/>
        <w:rPr/>
      </w:pPr>
      <w:r>
        <w:rPr/>
        <w:t>第十章 串口编程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/>
          <w:sz w:val="24"/>
        </w:rPr>
        <w:t>串口通信的原理，串口通信程序包括哪些部分？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sz w:val="24"/>
        </w:rPr>
        <w:t>串口通过直接连接</w:t>
      </w:r>
      <w:r>
        <w:rPr>
          <w:rFonts w:ascii="宋体" w:hAnsi="宋体"/>
          <w:sz w:val="24"/>
        </w:rPr>
        <w:t>在两台设备间的线发送和接收数据</w:t>
      </w:r>
      <w:r>
        <w:rPr>
          <w:rFonts w:ascii="宋体" w:hAnsi="宋体"/>
          <w:sz w:val="24"/>
        </w:rPr>
        <w:t>;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sz w:val="24"/>
        </w:rPr>
        <w:t>串口通信程序包含打开关闭串口、串口属性设置、接收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发送数据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sz w:val="24"/>
        </w:rPr>
        <w:t>2.</w:t>
      </w:r>
      <w:r>
        <w:rPr>
          <w:rFonts w:ascii="宋体" w:hAnsi="宋体"/>
          <w:sz w:val="24"/>
        </w:rPr>
        <w:t>为了验证开发板的串口是否工作正常，可以在开发板上运行一个程序，其功能是接收串口的字节，然后</w:t>
      </w:r>
      <w:r>
        <w:rPr>
          <w:rFonts w:ascii="宋体" w:hAnsi="宋体"/>
          <w:sz w:val="24"/>
        </w:rPr>
        <w:t>+1</w:t>
      </w:r>
      <w:r>
        <w:rPr>
          <w:rFonts w:ascii="宋体" w:hAnsi="宋体"/>
          <w:sz w:val="24"/>
        </w:rPr>
        <w:t>，再发出去，另一端收到字节后，可以判断串口通信是否正常。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sz w:val="24"/>
        </w:rPr>
        <w:t>//</w:t>
      </w:r>
      <w:r>
        <w:rPr>
          <w:rFonts w:ascii="宋体" w:hAnsi="宋体"/>
          <w:sz w:val="24"/>
        </w:rPr>
        <w:t>ComStr_Send.c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#include&lt;stdio.h&gt;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#include&lt;stdlib.h&gt;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#include&lt;unistd.h&gt;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#include&lt;termios.h&gt;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#include&lt;string.h&gt;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#include&lt;fcntl.h&gt;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main(void)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int fd, f_stop =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char buf[512] = { 0 };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struct termios opt;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fd = open("/dev/ttyUSB0", O_RDWR | O_NOCTTY | O_NDELAY);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if (fd == -1)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printf("COM open error!\n");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return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}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//get current configuration of COM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tcgetattr(fd, &amp;opt);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tcflush(fd, TCIFLUSH);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//set speed(115200Hz)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cfsetispeed(&amp;opt, B115200);//input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cfsetospeed(&amp;opt, B115200);//output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//data bits(8bits)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&amp;= ~CSIZE;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|= CS8;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//set chk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&amp;= ~PARENB;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opt.c_iflag &amp;= ~INPCK;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//set stop flag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&amp;= ~CSTOPB;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//time out(150s)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opt.c_cc[VTIME] = 150;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opt.c_cc[VMIN] =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//write conf to COM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tcsetattr(fd, TCSANOW, &amp;opt);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tcflush(fd, TCIFLUSH);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do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printf("Input to send(\"![QUIT] to quit\"):\n");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scanf("%s", buf);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if (!strncmp(buf, "![QUIT]", 7))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>f_stop = 1;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write(fd, buf, strlen(buf));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} while (!f_stop);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close(fd);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return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//</w:t>
      </w:r>
      <w:r>
        <w:rPr>
          <w:rFonts w:ascii="宋体" w:hAnsi="宋体"/>
          <w:sz w:val="24"/>
        </w:rPr>
        <w:t>ComStr_Recv.c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#include&lt;stdio.h&gt;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#include&lt;stdlib.h&gt;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#include&lt;unistd.h&gt;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#include&lt;termios.h&gt;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#include&lt;string.h&gt;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#include&lt;fcntl.h&gt;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main(void)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int fd, f_stop =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char buf[512] = { 0 };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struct termios opt;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fd = open("/dev/ttySAC3", O_RDWR | O_NOCTTY | O_NDELAY);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if (fd == -1)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printf("COM open error!\n");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return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}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//get current configuration of COM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tcgetattr(fd, &amp;opt);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tcflush(fd, TCIFLUSH);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//set speed(115200Hz)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cfsetispeed(&amp;opt, B115200);//input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cfsetospeed(&amp;opt, B115200);//output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//data bits(8bits)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&amp;= ~CSIZE;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|= CS8;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//set chk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&amp;= ~PARENB;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opt.c_iflag &amp;= ~INPCK;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//set stop flag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opt.c_cflag &amp;= ~CSTOPB;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//time out(150s)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opt.c_cc[VTIME] = 150;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opt.c_cc[VMIN] =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//write conf to COM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tcsetattr(fd, TCSANOW, &amp;opt);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tcflush(fd, TCIFLUSH);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do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read(fd, buf, 1);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if (buf[0] == '!')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>read(fd, buf, 6);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>if (!strncmp(buf, "[QUIT]", 6))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</w:rPr>
        <w:t>f_stop = 1;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}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else if (buf[0])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t>{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/>
          <w:sz w:val="24"/>
        </w:rPr>
        <w:t>printf("%c", buf[0] + 1);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  buf[0] =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}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} while (!f_stop);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close(fd);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return 0;</w:t>
      </w:r>
    </w:p>
    <w:p>
      <w:pPr>
        <w:pStyle w:val="Normal"/>
        <w:spacing w:lineRule="auto" w:line="36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sz w:val="24"/>
        </w:rPr>
        <w:t>3.</w:t>
      </w:r>
      <w:r>
        <w:rPr/>
        <w:t>两台计算机</w:t>
      </w:r>
      <w:r>
        <w:rPr/>
        <w:t>A,B</w:t>
      </w:r>
      <w:r>
        <w:rPr/>
        <w:t>，分别运行</w:t>
      </w:r>
      <w:r>
        <w:rPr/>
        <w:t>Linux</w:t>
      </w:r>
      <w:r>
        <w:rPr/>
        <w:t>操作系统。编写一个程序，分别运行在不同的计算机上，</w:t>
      </w:r>
      <w:r>
        <w:rPr/>
        <w:t>A</w:t>
      </w:r>
      <w:r>
        <w:rPr/>
        <w:t>从键盘上输入的字符串发送到</w:t>
      </w:r>
      <w:r>
        <w:rPr/>
        <w:t>B</w:t>
      </w:r>
      <w:r>
        <w:rPr/>
        <w:t>计算机上，</w:t>
      </w:r>
      <w:r>
        <w:rPr/>
        <w:t>B</w:t>
      </w:r>
      <w:r>
        <w:rPr/>
        <w:t>计算机上输入的字符串发送到</w:t>
      </w:r>
      <w:r>
        <w:rPr/>
        <w:t>A</w:t>
      </w:r>
      <w:r>
        <w:rPr/>
        <w:t xml:space="preserve">计算机上。 </w:t>
      </w:r>
    </w:p>
    <w:p>
      <w:pPr>
        <w:pStyle w:val="Normal"/>
        <w:spacing w:lineRule="auto" w:line="360"/>
        <w:ind w:left="0" w:hanging="0"/>
        <w:rPr/>
      </w:pPr>
      <w:r>
        <w:rPr/>
        <w:t>//</w:t>
      </w:r>
      <w:r>
        <w:rPr/>
        <w:t>ComChat_PC.c</w:t>
      </w:r>
    </w:p>
    <w:p>
      <w:pPr>
        <w:pStyle w:val="Normal"/>
        <w:spacing w:lineRule="auto" w:line="360"/>
        <w:ind w:left="0" w:hanging="0"/>
        <w:rPr/>
      </w:pPr>
      <w:r>
        <w:rPr/>
        <w:t>#include&lt;stdio.h&gt;</w:t>
      </w:r>
    </w:p>
    <w:p>
      <w:pPr>
        <w:pStyle w:val="Normal"/>
        <w:spacing w:lineRule="auto" w:line="360"/>
        <w:ind w:left="0" w:hanging="0"/>
        <w:rPr/>
      </w:pPr>
      <w:r>
        <w:rPr/>
        <w:t>#include&lt;stdlib.h&gt;</w:t>
      </w:r>
    </w:p>
    <w:p>
      <w:pPr>
        <w:pStyle w:val="Normal"/>
        <w:spacing w:lineRule="auto" w:line="360"/>
        <w:ind w:left="0" w:hanging="0"/>
        <w:rPr/>
      </w:pPr>
      <w:r>
        <w:rPr/>
        <w:t>#include&lt;unistd.h&gt;</w:t>
      </w:r>
    </w:p>
    <w:p>
      <w:pPr>
        <w:pStyle w:val="Normal"/>
        <w:spacing w:lineRule="auto" w:line="360"/>
        <w:ind w:left="0" w:hanging="0"/>
        <w:rPr/>
      </w:pPr>
      <w:r>
        <w:rPr/>
        <w:t>#include&lt;termios.h&gt;</w:t>
      </w:r>
    </w:p>
    <w:p>
      <w:pPr>
        <w:pStyle w:val="Normal"/>
        <w:spacing w:lineRule="auto" w:line="360"/>
        <w:ind w:left="0" w:hanging="0"/>
        <w:rPr/>
      </w:pPr>
      <w:r>
        <w:rPr/>
        <w:t>#include&lt;string.h&gt;</w:t>
      </w:r>
    </w:p>
    <w:p>
      <w:pPr>
        <w:pStyle w:val="Normal"/>
        <w:spacing w:lineRule="auto" w:line="360"/>
        <w:ind w:left="0" w:hanging="0"/>
        <w:rPr/>
      </w:pPr>
      <w:r>
        <w:rPr/>
        <w:t>#include&lt;fcntl.h&gt;</w:t>
      </w:r>
    </w:p>
    <w:p>
      <w:pPr>
        <w:pStyle w:val="Normal"/>
        <w:spacing w:lineRule="auto" w:line="360"/>
        <w:ind w:left="0" w:hanging="0"/>
        <w:rPr/>
      </w:pPr>
      <w:r>
        <w:rPr/>
        <w:t>#include&lt;pthread.h&gt;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>void* th_Recv(void *data)</w:t>
      </w:r>
    </w:p>
    <w:p>
      <w:pPr>
        <w:pStyle w:val="Normal"/>
        <w:spacing w:lineRule="auto" w:line="360"/>
        <w:ind w:left="0" w:hanging="0"/>
        <w:rPr/>
      </w:pP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do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read(*(int*)data, buf, 1);</w:t>
      </w:r>
    </w:p>
    <w:p>
      <w:pPr>
        <w:pStyle w:val="Normal"/>
        <w:spacing w:lineRule="auto" w:line="360"/>
        <w:ind w:left="0" w:hanging="0"/>
        <w:rPr/>
      </w:pPr>
      <w:r>
        <w:rPr/>
        <w:tab/>
        <w:t>if (buf[0])</w:t>
      </w:r>
    </w:p>
    <w:p>
      <w:pPr>
        <w:pStyle w:val="Normal"/>
        <w:spacing w:lineRule="auto" w:line="360"/>
        <w:ind w:left="0" w:hanging="0"/>
        <w:rPr/>
      </w:pPr>
      <w:r>
        <w:rPr/>
        <w:tab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    </w:t>
      </w:r>
      <w:r>
        <w:rPr/>
        <w:t>printf("%c", buf[0]);</w:t>
      </w:r>
    </w:p>
    <w:p>
      <w:pPr>
        <w:pStyle w:val="Normal"/>
        <w:spacing w:lineRule="auto" w:line="360"/>
        <w:ind w:left="0" w:hanging="0"/>
        <w:rPr/>
      </w:pPr>
      <w:r>
        <w:rPr/>
        <w:tab/>
        <w:t xml:space="preserve">    buf[0] = 0;</w:t>
      </w:r>
    </w:p>
    <w:p>
      <w:pPr>
        <w:pStyle w:val="Normal"/>
        <w:spacing w:lineRule="auto" w:line="360"/>
        <w:ind w:left="0" w:hanging="0"/>
        <w:rPr/>
      </w:pPr>
      <w:r>
        <w:rPr/>
        <w:tab/>
        <w:t>}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} while (1);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/>
        <w:t>void* th_Send(void *data)</w:t>
      </w:r>
    </w:p>
    <w:p>
      <w:pPr>
        <w:pStyle w:val="Normal"/>
        <w:spacing w:lineRule="auto" w:line="360"/>
        <w:ind w:left="0" w:hanging="0"/>
        <w:rPr/>
      </w:pP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do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printf("Input to send(\"![QUIT] to quit\"):\n");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scanf("%s", buf);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if (!strncmp(buf, "![QUIT]", 7))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    </w:t>
      </w:r>
      <w:r>
        <w:rPr/>
        <w:t>f_stop = 1;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    </w:t>
      </w:r>
      <w:r>
        <w:rPr/>
        <w:t>write(*(int*)data, buf, strlen(buf));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} while (!f_stop);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/>
        <w:t>int main(void)</w:t>
      </w:r>
    </w:p>
    <w:p>
      <w:pPr>
        <w:pStyle w:val="Normal"/>
        <w:spacing w:lineRule="auto" w:line="360"/>
        <w:ind w:left="0" w:hanging="0"/>
        <w:rPr/>
      </w:pP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int fd;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struct termios opt;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pthread_t thread_Recv, thread_Send;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void *ret;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fd = open("/dev/ttyUSB0", O_RDWR | O_NOCTTY | O_NDELAY);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if (fd == -1)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printf("COM open error!\n");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//get current configuration of COM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tcgetattr(fd, &amp;opt);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//set speed(115200Hz)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cfsetispeed(&amp;opt, B115200);//input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cfsetospeed(&amp;opt, B115200);//output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//data bits(8bits)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&amp;= ~CSIZE;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|= CS8;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//set chk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&amp;= ~PARENB;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opt.c_iflag &amp;= ~INPCK;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//set stop flag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&amp;= ~CSTOPB;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//time out(150s)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opt.c_cc[VTIME] = 150;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opt.c_cc[VMIN] = 0;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//write conf to COM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tcsetattr(fd, TCSANOW, &amp;opt);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pthread_create(&amp;thread_Recv, NULL, th_Recv, &amp;fd);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pthread_create(&amp;thread_Send, NULL, th_Send, &amp;fd);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pthread_join(thread_Send, &amp;ret);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pthread_cancel(thread_Recv);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close(fd);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/>
        <w:t>//</w:t>
      </w:r>
      <w:r>
        <w:rPr/>
        <w:t>ComChat_Emb.c</w:t>
      </w:r>
    </w:p>
    <w:p>
      <w:pPr>
        <w:pStyle w:val="Normal"/>
        <w:spacing w:lineRule="auto" w:line="360"/>
        <w:ind w:left="0" w:hanging="0"/>
        <w:rPr/>
      </w:pPr>
      <w:r>
        <w:rPr/>
        <w:t>#include&lt;stdio.h&gt;</w:t>
      </w:r>
    </w:p>
    <w:p>
      <w:pPr>
        <w:pStyle w:val="Normal"/>
        <w:spacing w:lineRule="auto" w:line="360"/>
        <w:ind w:left="0" w:hanging="0"/>
        <w:rPr/>
      </w:pPr>
      <w:r>
        <w:rPr/>
        <w:t>#include&lt;stdlib.h&gt;</w:t>
      </w:r>
    </w:p>
    <w:p>
      <w:pPr>
        <w:pStyle w:val="Normal"/>
        <w:spacing w:lineRule="auto" w:line="360"/>
        <w:ind w:left="0" w:hanging="0"/>
        <w:rPr/>
      </w:pPr>
      <w:r>
        <w:rPr/>
        <w:t>#include&lt;unistd.h&gt;</w:t>
      </w:r>
    </w:p>
    <w:p>
      <w:pPr>
        <w:pStyle w:val="Normal"/>
        <w:spacing w:lineRule="auto" w:line="360"/>
        <w:ind w:left="0" w:hanging="0"/>
        <w:rPr/>
      </w:pPr>
      <w:r>
        <w:rPr/>
        <w:t>#include&lt;termios.h&gt;</w:t>
      </w:r>
    </w:p>
    <w:p>
      <w:pPr>
        <w:pStyle w:val="Normal"/>
        <w:spacing w:lineRule="auto" w:line="360"/>
        <w:ind w:left="0" w:hanging="0"/>
        <w:rPr/>
      </w:pPr>
      <w:r>
        <w:rPr/>
        <w:t>#include&lt;string.h&gt;</w:t>
      </w:r>
    </w:p>
    <w:p>
      <w:pPr>
        <w:pStyle w:val="Normal"/>
        <w:spacing w:lineRule="auto" w:line="360"/>
        <w:ind w:left="0" w:hanging="0"/>
        <w:rPr/>
      </w:pPr>
      <w:r>
        <w:rPr/>
        <w:t>#include&lt;fcntl.h&gt;</w:t>
      </w:r>
    </w:p>
    <w:p>
      <w:pPr>
        <w:pStyle w:val="Normal"/>
        <w:spacing w:lineRule="auto" w:line="360"/>
        <w:ind w:left="0" w:hanging="0"/>
        <w:rPr/>
      </w:pPr>
      <w:r>
        <w:rPr/>
        <w:t>#include&lt;pthread.h&gt;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>void* th_Recv(void *data)</w:t>
      </w:r>
    </w:p>
    <w:p>
      <w:pPr>
        <w:pStyle w:val="Normal"/>
        <w:spacing w:lineRule="auto" w:line="360"/>
        <w:ind w:left="0" w:hanging="0"/>
        <w:rPr/>
      </w:pP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do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read(*(int*)data, buf, 1);</w:t>
      </w:r>
    </w:p>
    <w:p>
      <w:pPr>
        <w:pStyle w:val="Normal"/>
        <w:spacing w:lineRule="auto" w:line="360"/>
        <w:ind w:left="0" w:hanging="0"/>
        <w:rPr/>
      </w:pPr>
      <w:r>
        <w:rPr/>
        <w:tab/>
        <w:t>if (buf[0])</w:t>
      </w:r>
    </w:p>
    <w:p>
      <w:pPr>
        <w:pStyle w:val="Normal"/>
        <w:spacing w:lineRule="auto" w:line="360"/>
        <w:ind w:left="0" w:hanging="0"/>
        <w:rPr/>
      </w:pPr>
      <w:r>
        <w:rPr/>
        <w:tab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    </w:t>
      </w:r>
      <w:r>
        <w:rPr/>
        <w:t>printf("%c", buf[0]);</w:t>
      </w:r>
    </w:p>
    <w:p>
      <w:pPr>
        <w:pStyle w:val="Normal"/>
        <w:spacing w:lineRule="auto" w:line="360"/>
        <w:ind w:left="0" w:hanging="0"/>
        <w:rPr/>
      </w:pPr>
      <w:r>
        <w:rPr/>
        <w:tab/>
        <w:t xml:space="preserve">    buf[0] = 0;</w:t>
      </w:r>
    </w:p>
    <w:p>
      <w:pPr>
        <w:pStyle w:val="Normal"/>
        <w:spacing w:lineRule="auto" w:line="360"/>
        <w:ind w:left="0" w:hanging="0"/>
        <w:rPr/>
      </w:pPr>
      <w:r>
        <w:rPr/>
        <w:tab/>
        <w:t>}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} while (1);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/>
        <w:t>void* th_Send(void *data)</w:t>
      </w:r>
    </w:p>
    <w:p>
      <w:pPr>
        <w:pStyle w:val="Normal"/>
        <w:spacing w:lineRule="auto" w:line="360"/>
        <w:ind w:left="0" w:hanging="0"/>
        <w:rPr/>
      </w:pP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char buf[512] = { 0 };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int f_stop = 0;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do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printf("Input to send(\"![QUIT] to quit\"):\n");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scanf("%s", buf);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if (!strncmp(buf, "![QUIT]", 7))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    </w:t>
      </w:r>
      <w:r>
        <w:rPr/>
        <w:t>f_stop = 1;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    </w:t>
      </w:r>
      <w:r>
        <w:rPr/>
        <w:t>write(*(int*)data, buf, strlen(buf));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} while (!f_stop);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/>
        <w:t>int main(void)</w:t>
      </w:r>
    </w:p>
    <w:p>
      <w:pPr>
        <w:pStyle w:val="Normal"/>
        <w:spacing w:lineRule="auto" w:line="360"/>
        <w:ind w:left="0" w:hanging="0"/>
        <w:rPr/>
      </w:pP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int fd;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struct termios opt;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pthread_t thread_Recv, thread_Send;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void *ret;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fd = open("/dev/ttySAC3", O_RDWR | O_NOCTTY | O_NDELAY);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if (fd == -1)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printf("COM open error!\n");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//get current configuration of COM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tcgetattr(fd, &amp;opt);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//set speed(115200Hz)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cfsetispeed(&amp;opt, B115200);//input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cfsetospeed(&amp;opt, B115200);//output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//data bits(8bits)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&amp;= ~CSIZE;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|= CS8;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//set chk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&amp;= ~PARENB;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opt.c_iflag &amp;= ~INPCK;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//set stop flag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opt.c_cflag &amp;= ~CSTOPB;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//time out(150s)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opt.c_cc[VTIME] = 150;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opt.c_cc[VMIN] = 0;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//write conf to COM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tcsetattr(fd, TCSANOW, &amp;opt);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tcflush(fd, TCIFLUSH);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pthread_create(&amp;thread_Recv, NULL, th_Recv, &amp;fd);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pthread_create(&amp;thread_Send, NULL, th_Send, &amp;fd);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pthread_join(thread_Send, &amp;ret);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pthread_cancel(thread_Recv);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close(fd);</w:t>
      </w:r>
    </w:p>
    <w:p>
      <w:pPr>
        <w:pStyle w:val="Normal"/>
        <w:spacing w:lineRule="auto" w:line="360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360"/>
        <w:ind w:left="0" w:hanging="0"/>
        <w:rPr/>
      </w:pPr>
      <w:r>
        <w:rPr/>
        <w:t>}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sz w:val="24"/>
        </w:rPr>
        <w:t>4.</w:t>
      </w:r>
      <w:r>
        <w:rPr/>
        <w:t>编写一个程序</w:t>
      </w:r>
      <w:r>
        <w:rPr/>
        <w:t>A,B</w:t>
      </w:r>
      <w:r>
        <w:rPr/>
        <w:t>分别运行在两台计算机上，用于测试两台计算机在</w:t>
      </w:r>
      <w:r>
        <w:rPr/>
        <w:t>115200,8N1</w:t>
      </w:r>
      <w:r>
        <w:rPr/>
        <w:t>下，实际通信速率要多快（</w:t>
      </w:r>
      <w:r>
        <w:rPr/>
        <w:t>BPS</w:t>
      </w:r>
      <w:r>
        <w:rPr/>
        <w:t xml:space="preserve">），实际速率与理论速率的差别有多大？ </w:t>
      </w:r>
    </w:p>
    <w:p>
      <w:pPr>
        <w:pStyle w:val="Normal"/>
        <w:spacing w:lineRule="auto" w:line="360"/>
        <w:ind w:left="0" w:hanging="0"/>
        <w:rPr/>
      </w:pPr>
      <w:r>
        <w:rPr/>
        <w:t>测试</w:t>
      </w:r>
      <w:r>
        <w:rPr/>
        <w:t>210</w:t>
      </w:r>
      <w:r>
        <w:rPr/>
        <w:t>目标板串口的实际通信速率</w:t>
      </w:r>
      <w:r>
        <w:rPr/>
        <w:t xml:space="preserve">. </w:t>
      </w:r>
      <w:r>
        <w:rPr/>
        <w:t>在实验室做。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kern w:val="2"/>
          <w:sz w:val="21"/>
          <w:szCs w:val="24"/>
        </w:rPr>
        <w:t xml:space="preserve">5. </w:t>
      </w:r>
      <w:r>
        <w:rPr>
          <w:rFonts w:ascii="宋体" w:hAnsi="宋体"/>
          <w:kern w:val="2"/>
          <w:sz w:val="21"/>
          <w:szCs w:val="24"/>
        </w:rPr>
        <w:t>两台计算机通过串口连接在一起进行通信。编写串口通信程序，完成两台计算机</w:t>
      </w:r>
      <w:r>
        <w:rPr>
          <w:rFonts w:ascii="宋体" w:hAnsi="宋体"/>
          <w:kern w:val="2"/>
          <w:sz w:val="21"/>
          <w:szCs w:val="24"/>
        </w:rPr>
        <w:t>chat</w:t>
      </w:r>
      <w:r>
        <w:rPr>
          <w:rFonts w:ascii="宋体" w:hAnsi="宋体"/>
          <w:kern w:val="2"/>
          <w:sz w:val="21"/>
          <w:szCs w:val="24"/>
        </w:rPr>
        <w:t>功能。</w:t>
      </w:r>
    </w:p>
    <w:p>
      <w:pPr>
        <w:pStyle w:val="Normal"/>
        <w:spacing w:lineRule="auto" w:line="360"/>
        <w:ind w:left="0" w:hanging="0"/>
        <w:rPr/>
      </w:pPr>
      <w:r>
        <w:rPr>
          <w:rFonts w:ascii="宋体" w:hAnsi="宋体"/>
          <w:kern w:val="2"/>
          <w:sz w:val="21"/>
          <w:szCs w:val="24"/>
        </w:rPr>
        <w:t>第三</w:t>
      </w:r>
      <w:r>
        <w:rPr>
          <w:rFonts w:ascii="宋体" w:hAnsi="宋体"/>
          <w:kern w:val="2"/>
          <w:sz w:val="21"/>
          <w:szCs w:val="24"/>
        </w:rPr>
        <w:t>题已实现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 xml:space="preserve">161303106 </w:t>
    </w:r>
    <w:r>
      <w:rPr/>
      <w:t>软件工程一班 徐桐</w:t>
    </w:r>
  </w:p>
</w:hdr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836</TotalTime>
  <Application>LibreOffice/6.1.5.2$Linux_X86_64 LibreOffice_project/10$Build-2</Application>
  <Pages>10</Pages>
  <Words>1000</Words>
  <Characters>4628</Characters>
  <CharactersWithSpaces>6018</CharactersWithSpaces>
  <Paragraphs>274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2019-06-19T12:17:22Z</dcterms:modified>
  <cp:revision>114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