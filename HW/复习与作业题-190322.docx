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581" w:rsidRDefault="008E4EC9" w:rsidP="00306DAF">
      <w:pPr>
        <w:pStyle w:val="4"/>
        <w:spacing w:before="156"/>
        <w:ind w:left="210" w:right="210"/>
      </w:pPr>
      <w:r>
        <w:rPr>
          <w:rFonts w:hint="eastAsia"/>
        </w:rPr>
        <w:t>第一章</w:t>
      </w:r>
      <w:r w:rsidR="001828C5">
        <w:rPr>
          <w:rFonts w:hint="eastAsia"/>
        </w:rPr>
        <w:t xml:space="preserve"> </w:t>
      </w:r>
      <w:r w:rsidR="001828C5" w:rsidRPr="001828C5">
        <w:rPr>
          <w:rFonts w:hint="eastAsia"/>
        </w:rPr>
        <w:t>嵌入式系统概述</w:t>
      </w:r>
    </w:p>
    <w:p w:rsidR="008E4EC9" w:rsidRDefault="008E4EC9" w:rsidP="008E4EC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什么是嵌入式系统？</w:t>
      </w:r>
    </w:p>
    <w:p w:rsidR="008E4EC9" w:rsidRDefault="008E4EC9" w:rsidP="008E4EC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嵌入式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有哪些优势？</w:t>
      </w:r>
    </w:p>
    <w:p w:rsidR="008E4EC9" w:rsidRDefault="008E4EC9" w:rsidP="008E4EC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嵌入式系统有哪些部分组成？</w:t>
      </w:r>
    </w:p>
    <w:p w:rsidR="008E4EC9" w:rsidRDefault="008E4EC9" w:rsidP="008E4EC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简述嵌入式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的发展阶段</w:t>
      </w:r>
    </w:p>
    <w:p w:rsidR="008E4EC9" w:rsidRDefault="008E4EC9" w:rsidP="008E4EC9">
      <w:pPr>
        <w:ind w:firstLine="420"/>
      </w:pPr>
    </w:p>
    <w:p w:rsidR="008E4EC9" w:rsidRDefault="008E4EC9" w:rsidP="008E4EC9">
      <w:pPr>
        <w:pStyle w:val="4"/>
        <w:spacing w:before="156"/>
        <w:ind w:left="210" w:right="210"/>
      </w:pPr>
      <w:r>
        <w:rPr>
          <w:rFonts w:hint="eastAsia"/>
        </w:rPr>
        <w:t>第二章</w:t>
      </w:r>
      <w:r w:rsidR="001828C5">
        <w:rPr>
          <w:rFonts w:hint="eastAsia"/>
        </w:rPr>
        <w:t xml:space="preserve"> </w:t>
      </w:r>
      <w:r w:rsidR="001828C5" w:rsidRPr="001828C5">
        <w:rPr>
          <w:rFonts w:hint="eastAsia"/>
        </w:rPr>
        <w:t>硬件系统介绍</w:t>
      </w:r>
    </w:p>
    <w:p w:rsidR="008E4EC9" w:rsidRDefault="008E4EC9" w:rsidP="008E4EC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简述</w:t>
      </w:r>
      <w:r>
        <w:rPr>
          <w:rFonts w:hint="eastAsia"/>
        </w:rPr>
        <w:t>ARM</w:t>
      </w:r>
      <w:r>
        <w:rPr>
          <w:rFonts w:hint="eastAsia"/>
        </w:rPr>
        <w:t>处理器的发展，分类。</w:t>
      </w:r>
    </w:p>
    <w:p w:rsidR="008E4EC9" w:rsidRDefault="008E4EC9" w:rsidP="008E4EC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  <w:t>S3C6410</w:t>
      </w:r>
      <w:r>
        <w:rPr>
          <w:rFonts w:hint="eastAsia"/>
        </w:rPr>
        <w:t>或</w:t>
      </w:r>
      <w:r>
        <w:rPr>
          <w:rFonts w:hint="eastAsia"/>
        </w:rPr>
        <w:t>210</w:t>
      </w:r>
      <w:r>
        <w:rPr>
          <w:rFonts w:hint="eastAsia"/>
        </w:rPr>
        <w:t>的开发板有哪些部分组成？</w:t>
      </w:r>
    </w:p>
    <w:p w:rsidR="008E4EC9" w:rsidRDefault="008E4EC9" w:rsidP="008E4EC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画出</w:t>
      </w:r>
      <w:r>
        <w:rPr>
          <w:rFonts w:hint="eastAsia"/>
        </w:rPr>
        <w:t>S3C6410</w:t>
      </w:r>
      <w:r>
        <w:rPr>
          <w:rFonts w:hint="eastAsia"/>
        </w:rPr>
        <w:t>或</w:t>
      </w:r>
      <w:r>
        <w:rPr>
          <w:rFonts w:hint="eastAsia"/>
        </w:rPr>
        <w:t>210</w:t>
      </w:r>
      <w:r>
        <w:rPr>
          <w:rFonts w:hint="eastAsia"/>
        </w:rPr>
        <w:t>开发板的组成图，说明每部分的功能。</w:t>
      </w:r>
    </w:p>
    <w:p w:rsidR="008E4EC9" w:rsidRDefault="008E4EC9" w:rsidP="008E4EC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阅读实验箱的使用说明书，了解实验箱的结构、功能以及使用方法。</w:t>
      </w:r>
    </w:p>
    <w:p w:rsidR="008E4EC9" w:rsidRDefault="008E4EC9" w:rsidP="008E4EC9">
      <w:pPr>
        <w:ind w:firstLine="420"/>
      </w:pPr>
    </w:p>
    <w:p w:rsidR="008E4EC9" w:rsidRDefault="008E4EC9" w:rsidP="008E4EC9">
      <w:pPr>
        <w:pStyle w:val="4"/>
        <w:spacing w:before="156"/>
        <w:ind w:left="210" w:right="210"/>
      </w:pPr>
      <w:r>
        <w:rPr>
          <w:rFonts w:hint="eastAsia"/>
        </w:rPr>
        <w:t>第三章</w:t>
      </w:r>
      <w:r w:rsidR="001828C5">
        <w:rPr>
          <w:rFonts w:hint="eastAsia"/>
        </w:rPr>
        <w:t xml:space="preserve"> </w:t>
      </w:r>
      <w:r w:rsidR="001828C5" w:rsidRPr="001828C5">
        <w:rPr>
          <w:rFonts w:hint="eastAsia"/>
        </w:rPr>
        <w:t>建立开发环境</w:t>
      </w:r>
    </w:p>
    <w:p w:rsidR="008E4EC9" w:rsidRDefault="008E4EC9" w:rsidP="008E4EC9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怎样把嵌入式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烧写到开发板中？</w:t>
      </w:r>
    </w:p>
    <w:p w:rsidR="008E4EC9" w:rsidRDefault="008E4EC9" w:rsidP="008E4EC9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一键烧写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的过程是怎样的？需要烧写哪些文件，这些文件的作用是什么？</w:t>
      </w:r>
    </w:p>
    <w:p w:rsidR="008E4EC9" w:rsidRDefault="008E4EC9" w:rsidP="008E4EC9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什么是交叉开发环境？</w:t>
      </w:r>
    </w:p>
    <w:p w:rsidR="008E4EC9" w:rsidRDefault="008E4EC9" w:rsidP="008E4EC9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叙述编写和运行嵌入式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应用程序的过程。</w:t>
      </w:r>
    </w:p>
    <w:p w:rsidR="008E4EC9" w:rsidRDefault="008E4EC9" w:rsidP="008E4EC9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熟练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操作系统的常用命令。</w:t>
      </w:r>
    </w:p>
    <w:p w:rsidR="008E4EC9" w:rsidRDefault="008E4EC9" w:rsidP="008E4EC9">
      <w:pPr>
        <w:ind w:firstLine="420"/>
      </w:pPr>
    </w:p>
    <w:p w:rsidR="008E4EC9" w:rsidRDefault="008E4EC9" w:rsidP="008E4EC9">
      <w:pPr>
        <w:pStyle w:val="4"/>
        <w:spacing w:before="156"/>
        <w:ind w:left="210" w:right="210"/>
      </w:pPr>
      <w:r>
        <w:rPr>
          <w:rFonts w:hint="eastAsia"/>
        </w:rPr>
        <w:t>第四章</w:t>
      </w:r>
      <w:r w:rsidR="001828C5">
        <w:rPr>
          <w:rFonts w:hint="eastAsia"/>
        </w:rPr>
        <w:t xml:space="preserve"> </w:t>
      </w:r>
      <w:r w:rsidR="001828C5">
        <w:rPr>
          <w:rFonts w:hint="eastAsia"/>
        </w:rPr>
        <w:t>编程基础</w:t>
      </w:r>
    </w:p>
    <w:p w:rsidR="00995244" w:rsidRDefault="00995244" w:rsidP="0099524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嵌入式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应用程序怎样编译和运行？</w:t>
      </w:r>
    </w:p>
    <w:p w:rsidR="00995244" w:rsidRDefault="00995244" w:rsidP="0099524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  <w:t>GDB</w:t>
      </w:r>
      <w:r>
        <w:rPr>
          <w:rFonts w:hint="eastAsia"/>
        </w:rPr>
        <w:t>调试软件主要有哪些常用的命令？</w:t>
      </w:r>
    </w:p>
    <w:p w:rsidR="00995244" w:rsidRPr="00995244" w:rsidRDefault="00995244" w:rsidP="0099524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试编写一个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文件。一个工程由</w:t>
      </w:r>
      <w:r>
        <w:rPr>
          <w:rFonts w:hint="eastAsia"/>
        </w:rPr>
        <w:t>3</w:t>
      </w:r>
      <w:r>
        <w:rPr>
          <w:rFonts w:hint="eastAsia"/>
        </w:rPr>
        <w:t>个源文件组成，分别是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, func1.c, func2.c</w:t>
      </w:r>
      <w:r>
        <w:rPr>
          <w:rFonts w:hint="eastAsia"/>
        </w:rPr>
        <w:t>，其中</w:t>
      </w:r>
      <w:r>
        <w:rPr>
          <w:rFonts w:hint="eastAsia"/>
        </w:rPr>
        <w:t>func1.c</w:t>
      </w:r>
      <w:r>
        <w:rPr>
          <w:rFonts w:hint="eastAsia"/>
        </w:rPr>
        <w:t>定义了一个函数，</w:t>
      </w:r>
      <w:r>
        <w:rPr>
          <w:rFonts w:hint="eastAsia"/>
        </w:rPr>
        <w:t>float adder(float x, float y),func2.c</w:t>
      </w:r>
      <w:r>
        <w:rPr>
          <w:rFonts w:hint="eastAsia"/>
        </w:rPr>
        <w:t>中定义了一个函数</w:t>
      </w:r>
      <w:r>
        <w:rPr>
          <w:rFonts w:hint="eastAsia"/>
        </w:rPr>
        <w:t>float minus(float x, float y)</w:t>
      </w:r>
      <w:r>
        <w:rPr>
          <w:rFonts w:hint="eastAsia"/>
        </w:rPr>
        <w:t>，主函数中有代码用于测试</w:t>
      </w:r>
      <w:r>
        <w:rPr>
          <w:rFonts w:hint="eastAsia"/>
        </w:rPr>
        <w:t>func1.c</w:t>
      </w:r>
      <w:r>
        <w:rPr>
          <w:rFonts w:hint="eastAsia"/>
        </w:rPr>
        <w:t>和</w:t>
      </w:r>
      <w:r>
        <w:rPr>
          <w:rFonts w:hint="eastAsia"/>
        </w:rPr>
        <w:t>func2.c</w:t>
      </w:r>
      <w:r>
        <w:rPr>
          <w:rFonts w:hint="eastAsia"/>
        </w:rPr>
        <w:t>中的两个函数是否正确。试写出这个工程的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文件，并在自己的计算机调试通过。</w:t>
      </w:r>
    </w:p>
    <w:p w:rsidR="00995244" w:rsidRDefault="00995244" w:rsidP="0099524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对文件进行操作，有哪两种主要的方法？</w:t>
      </w:r>
    </w:p>
    <w:p w:rsidR="00995244" w:rsidRDefault="00995244" w:rsidP="0099524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系统中，对文件进行编程操作，需要哪些步骤？</w:t>
      </w:r>
    </w:p>
    <w:p w:rsidR="00995244" w:rsidRDefault="00995244" w:rsidP="0099524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编写一个程序，利用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的文件操作，完成文件拷贝功能，源文件名为</w:t>
      </w:r>
      <w:proofErr w:type="spellStart"/>
      <w:r>
        <w:rPr>
          <w:rFonts w:hint="eastAsia"/>
        </w:rPr>
        <w:t>mycopy</w:t>
      </w:r>
      <w:proofErr w:type="spellEnd"/>
      <w:r>
        <w:rPr>
          <w:rFonts w:hint="eastAsia"/>
        </w:rPr>
        <w:t>，程序在命令行下运行，方法如下：</w:t>
      </w:r>
      <w:proofErr w:type="spellStart"/>
      <w:r>
        <w:rPr>
          <w:rFonts w:hint="eastAsia"/>
        </w:rPr>
        <w:t>mycopy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targetfile</w:t>
      </w:r>
      <w:proofErr w:type="spellEnd"/>
    </w:p>
    <w:p w:rsidR="00995244" w:rsidRDefault="00995244" w:rsidP="0099524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编写一个程序，利用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的文件操作，完成文件比较功能，源文件名为</w:t>
      </w:r>
      <w:proofErr w:type="spellStart"/>
      <w:r>
        <w:rPr>
          <w:rFonts w:hint="eastAsia"/>
        </w:rPr>
        <w:t>mycomp</w:t>
      </w:r>
      <w:proofErr w:type="spellEnd"/>
      <w:r>
        <w:rPr>
          <w:rFonts w:hint="eastAsia"/>
        </w:rPr>
        <w:t>，程序在命令行下运行，方法如下：</w:t>
      </w:r>
      <w:proofErr w:type="spellStart"/>
      <w:r>
        <w:rPr>
          <w:rFonts w:hint="eastAsia"/>
        </w:rPr>
        <w:t>mycopy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targetfile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如果两个文件相同，显示：两个文件相同；否则指出两个文件不同的原因（文件长度不同？如果文件长度相同，那么计算出两个文件中第一个不同的字节距离文件头的字节数）</w:t>
      </w:r>
    </w:p>
    <w:p w:rsidR="00633AD4" w:rsidRDefault="00633AD4" w:rsidP="00995244">
      <w:pPr>
        <w:ind w:firstLine="420"/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标准库文件操作与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文件操作有什么不同？</w:t>
      </w:r>
    </w:p>
    <w:p w:rsidR="00E1613B" w:rsidRPr="00633AD4" w:rsidRDefault="00E1613B" w:rsidP="00995244">
      <w:pPr>
        <w:ind w:firstLine="420"/>
      </w:pPr>
    </w:p>
    <w:p w:rsidR="008E4EC9" w:rsidRDefault="008E4EC9" w:rsidP="008E4EC9">
      <w:pPr>
        <w:pStyle w:val="4"/>
        <w:spacing w:before="156"/>
        <w:ind w:left="210" w:right="210"/>
      </w:pPr>
      <w:r>
        <w:rPr>
          <w:rFonts w:hint="eastAsia"/>
        </w:rPr>
        <w:t>第</w:t>
      </w:r>
      <w:r w:rsidR="00873FE4">
        <w:rPr>
          <w:rFonts w:hint="eastAsia"/>
        </w:rPr>
        <w:t>五</w:t>
      </w:r>
      <w:r>
        <w:rPr>
          <w:rFonts w:hint="eastAsia"/>
        </w:rPr>
        <w:t>章</w:t>
      </w:r>
      <w:r w:rsidR="001828C5">
        <w:rPr>
          <w:rFonts w:hint="eastAsia"/>
        </w:rPr>
        <w:t xml:space="preserve"> </w:t>
      </w:r>
      <w:r w:rsidR="001828C5">
        <w:rPr>
          <w:rFonts w:hint="eastAsia"/>
        </w:rPr>
        <w:t>时间编程</w:t>
      </w:r>
    </w:p>
    <w:p w:rsidR="00995244" w:rsidRDefault="00995244" w:rsidP="00995244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嵌入式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系统中，有哪些时间概念？</w:t>
      </w:r>
    </w:p>
    <w:p w:rsidR="00995244" w:rsidRDefault="00995244" w:rsidP="00995244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编写一个程序，显示当地时间、标准时间，时间显示要求每秒更新一次，把时间显示到屏幕上。</w:t>
      </w:r>
    </w:p>
    <w:p w:rsidR="00995244" w:rsidRDefault="00995244" w:rsidP="00995244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时间差相关的函数有什么作用，举例说明。</w:t>
      </w:r>
    </w:p>
    <w:p w:rsidR="00995244" w:rsidRDefault="00995244" w:rsidP="0099524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嵌入式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如何实现延时功能？</w:t>
      </w:r>
    </w:p>
    <w:p w:rsidR="00995244" w:rsidRDefault="00995244" w:rsidP="00995244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编写一个程序，用你的计算机计算</w:t>
      </w:r>
      <w:r>
        <w:rPr>
          <w:rFonts w:hint="eastAsia"/>
        </w:rPr>
        <w:t>pi</w:t>
      </w:r>
      <w:r>
        <w:rPr>
          <w:rFonts w:hint="eastAsia"/>
        </w:rPr>
        <w:t>的值，如果程序运行</w:t>
      </w:r>
      <w:r>
        <w:rPr>
          <w:rFonts w:hint="eastAsia"/>
        </w:rPr>
        <w:t>1</w:t>
      </w:r>
      <w:r>
        <w:rPr>
          <w:rFonts w:hint="eastAsia"/>
        </w:rPr>
        <w:t>分钟，可以计算出的</w:t>
      </w:r>
      <w:r>
        <w:rPr>
          <w:rFonts w:hint="eastAsia"/>
        </w:rPr>
        <w:t>pi</w:t>
      </w:r>
      <w:r>
        <w:rPr>
          <w:rFonts w:hint="eastAsia"/>
        </w:rPr>
        <w:t>的精度是小数点后面多少位？</w:t>
      </w:r>
    </w:p>
    <w:p w:rsidR="007230B9" w:rsidRPr="00995244" w:rsidRDefault="007230B9" w:rsidP="007230B9">
      <w:pPr>
        <w:ind w:firstLine="420"/>
      </w:pPr>
      <w:r>
        <w:rPr>
          <w:rFonts w:hint="eastAsia"/>
        </w:rPr>
        <w:t xml:space="preserve">6. </w:t>
      </w:r>
      <w:r>
        <w:rPr>
          <w:rFonts w:hint="eastAsia"/>
        </w:rPr>
        <w:t>设计程序测试</w:t>
      </w:r>
      <w:proofErr w:type="spellStart"/>
      <w:r>
        <w:rPr>
          <w:rFonts w:hint="eastAsia"/>
        </w:rPr>
        <w:t>usleep</w:t>
      </w:r>
      <w:proofErr w:type="spellEnd"/>
      <w:r>
        <w:rPr>
          <w:rFonts w:hint="eastAsia"/>
        </w:rPr>
        <w:t>函数是否精确？</w:t>
      </w:r>
    </w:p>
    <w:p w:rsidR="00F96621" w:rsidRPr="007230B9" w:rsidRDefault="00F96621" w:rsidP="00995244">
      <w:pPr>
        <w:ind w:firstLine="420"/>
      </w:pPr>
    </w:p>
    <w:p w:rsidR="008E4EC9" w:rsidRDefault="008E4EC9" w:rsidP="008E4EC9">
      <w:pPr>
        <w:pStyle w:val="4"/>
        <w:spacing w:before="156"/>
        <w:ind w:left="210" w:right="210"/>
      </w:pPr>
      <w:r>
        <w:rPr>
          <w:rFonts w:hint="eastAsia"/>
        </w:rPr>
        <w:t>第</w:t>
      </w:r>
      <w:r w:rsidR="00873FE4">
        <w:rPr>
          <w:rFonts w:hint="eastAsia"/>
        </w:rPr>
        <w:t>六</w:t>
      </w:r>
      <w:r>
        <w:rPr>
          <w:rFonts w:hint="eastAsia"/>
        </w:rPr>
        <w:t>章</w:t>
      </w:r>
      <w:r w:rsidR="001828C5">
        <w:rPr>
          <w:rFonts w:hint="eastAsia"/>
        </w:rPr>
        <w:t xml:space="preserve"> </w:t>
      </w:r>
      <w:r w:rsidR="001828C5">
        <w:rPr>
          <w:rFonts w:hint="eastAsia"/>
        </w:rPr>
        <w:t>进程编程</w:t>
      </w:r>
    </w:p>
    <w:p w:rsidR="0035441A" w:rsidRDefault="0035441A" w:rsidP="0035441A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练习并掌握</w:t>
      </w:r>
      <w:r>
        <w:rPr>
          <w:rFonts w:hint="eastAsia"/>
        </w:rPr>
        <w:t xml:space="preserve">fork, </w:t>
      </w:r>
      <w:proofErr w:type="spellStart"/>
      <w:r>
        <w:rPr>
          <w:rFonts w:hint="eastAsia"/>
        </w:rPr>
        <w:t>vfork</w:t>
      </w:r>
      <w:proofErr w:type="spellEnd"/>
      <w:r>
        <w:rPr>
          <w:rFonts w:hint="eastAsia"/>
        </w:rPr>
        <w:t>, exec</w:t>
      </w:r>
      <w:r>
        <w:rPr>
          <w:rFonts w:hint="eastAsia"/>
        </w:rPr>
        <w:t>函数族，</w:t>
      </w:r>
      <w:r>
        <w:rPr>
          <w:rFonts w:hint="eastAsia"/>
        </w:rPr>
        <w:t xml:space="preserve">exit, </w:t>
      </w:r>
      <w:proofErr w:type="spellStart"/>
      <w:r>
        <w:rPr>
          <w:rFonts w:hint="eastAsia"/>
        </w:rPr>
        <w:t>atexit</w:t>
      </w:r>
      <w:proofErr w:type="spellEnd"/>
      <w:r>
        <w:rPr>
          <w:rFonts w:hint="eastAsia"/>
        </w:rPr>
        <w:t>系统调用的用法</w:t>
      </w:r>
    </w:p>
    <w:p w:rsidR="00995244" w:rsidRDefault="00995244" w:rsidP="0035441A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嵌入式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中，什么是进程？进程有哪些状态？</w:t>
      </w:r>
    </w:p>
    <w:p w:rsidR="00995244" w:rsidRDefault="00995244" w:rsidP="0035441A">
      <w:pPr>
        <w:pStyle w:val="af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中常用的进程控制系统调用有哪些？</w:t>
      </w:r>
    </w:p>
    <w:p w:rsidR="00995244" w:rsidRDefault="00995244" w:rsidP="0035441A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编写一个无限循环程序，运行此程序，然后通过</w:t>
      </w:r>
      <w:r>
        <w:rPr>
          <w:rFonts w:hint="eastAsia"/>
        </w:rPr>
        <w:t xml:space="preserve">kill </w:t>
      </w:r>
      <w:r>
        <w:rPr>
          <w:rFonts w:hint="eastAsia"/>
        </w:rPr>
        <w:t>命令杀死此进程。</w:t>
      </w:r>
    </w:p>
    <w:p w:rsidR="0087536C" w:rsidRDefault="00925E58" w:rsidP="0035441A">
      <w:pPr>
        <w:pStyle w:val="af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的文件复制命令是</w:t>
      </w:r>
      <w:r>
        <w:rPr>
          <w:rFonts w:hint="eastAsia"/>
        </w:rPr>
        <w:t>cp</w:t>
      </w:r>
      <w:r>
        <w:rPr>
          <w:rFonts w:hint="eastAsia"/>
        </w:rPr>
        <w:t>，把文件</w:t>
      </w:r>
      <w:proofErr w:type="spellStart"/>
      <w:r>
        <w:rPr>
          <w:rFonts w:hint="eastAsia"/>
        </w:rPr>
        <w:t>fileS</w:t>
      </w:r>
      <w:proofErr w:type="spellEnd"/>
      <w:r>
        <w:rPr>
          <w:rFonts w:hint="eastAsia"/>
        </w:rPr>
        <w:t>拷贝成</w:t>
      </w:r>
      <w:proofErr w:type="spellStart"/>
      <w:r>
        <w:rPr>
          <w:rFonts w:hint="eastAsia"/>
        </w:rPr>
        <w:t>fileT</w:t>
      </w:r>
      <w:proofErr w:type="spellEnd"/>
      <w:r>
        <w:rPr>
          <w:rFonts w:hint="eastAsia"/>
        </w:rPr>
        <w:t>用如下命令：</w:t>
      </w:r>
      <w:r>
        <w:rPr>
          <w:rFonts w:hint="eastAsia"/>
        </w:rPr>
        <w:t xml:space="preserve">cp </w:t>
      </w:r>
      <w:proofErr w:type="spellStart"/>
      <w:r>
        <w:rPr>
          <w:rFonts w:hint="eastAsia"/>
        </w:rPr>
        <w:t>fileS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fileT</w:t>
      </w:r>
      <w:proofErr w:type="spellEnd"/>
      <w:r>
        <w:rPr>
          <w:rFonts w:hint="eastAsia"/>
        </w:rPr>
        <w:t>，试用</w:t>
      </w:r>
      <w:r w:rsidR="0087536C">
        <w:rPr>
          <w:rFonts w:hint="eastAsia"/>
        </w:rPr>
        <w:t>exec</w:t>
      </w:r>
      <w:r w:rsidR="0087536C">
        <w:rPr>
          <w:rFonts w:hint="eastAsia"/>
        </w:rPr>
        <w:t>函数族中的一个函数，</w:t>
      </w:r>
      <w:r>
        <w:rPr>
          <w:rFonts w:hint="eastAsia"/>
        </w:rPr>
        <w:t>编写一个程序</w:t>
      </w:r>
      <w:proofErr w:type="spellStart"/>
      <w:r>
        <w:rPr>
          <w:rFonts w:hint="eastAsia"/>
        </w:rPr>
        <w:t>mycopy</w:t>
      </w:r>
      <w:proofErr w:type="spellEnd"/>
      <w:r>
        <w:rPr>
          <w:rFonts w:hint="eastAsia"/>
        </w:rPr>
        <w:t>，实现</w:t>
      </w:r>
      <w:r>
        <w:rPr>
          <w:rFonts w:hint="eastAsia"/>
        </w:rPr>
        <w:t xml:space="preserve">cp </w:t>
      </w:r>
      <w:proofErr w:type="spellStart"/>
      <w:r>
        <w:rPr>
          <w:rFonts w:hint="eastAsia"/>
        </w:rPr>
        <w:t>fileS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fileT</w:t>
      </w:r>
      <w:proofErr w:type="spellEnd"/>
      <w:r>
        <w:rPr>
          <w:rFonts w:hint="eastAsia"/>
        </w:rPr>
        <w:t>的功能</w:t>
      </w:r>
    </w:p>
    <w:p w:rsidR="00925E58" w:rsidRDefault="00925E58" w:rsidP="00925E58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proc</w:t>
      </w:r>
      <w:r>
        <w:rPr>
          <w:rFonts w:hint="eastAsia"/>
        </w:rPr>
        <w:t>文件的作用是什么？</w:t>
      </w:r>
    </w:p>
    <w:p w:rsidR="003319B3" w:rsidRPr="003319B3" w:rsidRDefault="003319B3" w:rsidP="00995244">
      <w:pPr>
        <w:ind w:firstLine="420"/>
      </w:pPr>
    </w:p>
    <w:p w:rsidR="008E4EC9" w:rsidRDefault="008E4EC9" w:rsidP="008E4EC9">
      <w:pPr>
        <w:pStyle w:val="4"/>
        <w:spacing w:before="156"/>
        <w:ind w:left="210" w:right="210"/>
      </w:pPr>
      <w:r>
        <w:rPr>
          <w:rFonts w:hint="eastAsia"/>
        </w:rPr>
        <w:t>第</w:t>
      </w:r>
      <w:r w:rsidR="00873FE4">
        <w:rPr>
          <w:rFonts w:hint="eastAsia"/>
        </w:rPr>
        <w:t>七</w:t>
      </w:r>
      <w:r>
        <w:rPr>
          <w:rFonts w:hint="eastAsia"/>
        </w:rPr>
        <w:t>章</w:t>
      </w:r>
      <w:r w:rsidR="001828C5">
        <w:rPr>
          <w:rFonts w:hint="eastAsia"/>
        </w:rPr>
        <w:t xml:space="preserve"> </w:t>
      </w:r>
      <w:r w:rsidR="001828C5">
        <w:rPr>
          <w:rFonts w:hint="eastAsia"/>
        </w:rPr>
        <w:t>进程之间的通信</w:t>
      </w:r>
    </w:p>
    <w:p w:rsidR="009B6E97" w:rsidRDefault="009B6E97" w:rsidP="009B6E9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进程之间的通信有哪些方法？分别由哪些优缺点？</w:t>
      </w:r>
    </w:p>
    <w:p w:rsidR="009B6E97" w:rsidRDefault="009B6E97" w:rsidP="009B6E97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 w:rsidR="004D6BE3">
        <w:rPr>
          <w:rFonts w:hint="eastAsia"/>
        </w:rPr>
        <w:t>编写一个多进程程序，进程之间通过管道通信</w:t>
      </w:r>
    </w:p>
    <w:p w:rsidR="005B422C" w:rsidRDefault="005B422C" w:rsidP="009B6E97">
      <w:pPr>
        <w:ind w:firstLine="420"/>
      </w:pPr>
      <w:r>
        <w:rPr>
          <w:rFonts w:hint="eastAsia"/>
        </w:rPr>
        <w:tab/>
        <w:t>1</w:t>
      </w:r>
      <w:r>
        <w:rPr>
          <w:rFonts w:hint="eastAsia"/>
        </w:rPr>
        <w:t>）利用无名管道，父进程与子进程之间双向通信，进程写成无限循环的形式</w:t>
      </w:r>
    </w:p>
    <w:p w:rsidR="005B422C" w:rsidRPr="005B422C" w:rsidRDefault="005B422C" w:rsidP="009B6E97">
      <w:pPr>
        <w:ind w:firstLine="420"/>
      </w:pPr>
      <w:r>
        <w:rPr>
          <w:rFonts w:hint="eastAsia"/>
        </w:rPr>
        <w:tab/>
        <w:t>2</w:t>
      </w:r>
      <w:r>
        <w:rPr>
          <w:rFonts w:hint="eastAsia"/>
        </w:rPr>
        <w:t>）利用有名管道，两个进程之间双向通信，进程写成无限循环的形式</w:t>
      </w:r>
    </w:p>
    <w:p w:rsidR="009B6E97" w:rsidRDefault="009B6E97" w:rsidP="009B6E97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编写</w:t>
      </w:r>
      <w:r w:rsidR="005B422C">
        <w:rPr>
          <w:rFonts w:hint="eastAsia"/>
        </w:rPr>
        <w:t>两个进程程序</w:t>
      </w:r>
      <w:r>
        <w:rPr>
          <w:rFonts w:hint="eastAsia"/>
        </w:rPr>
        <w:t>，</w:t>
      </w:r>
      <w:r w:rsidR="005B422C">
        <w:rPr>
          <w:rFonts w:hint="eastAsia"/>
        </w:rPr>
        <w:t>mysig1.c mysig2.c</w:t>
      </w:r>
      <w:r w:rsidR="005B422C">
        <w:rPr>
          <w:rFonts w:hint="eastAsia"/>
        </w:rPr>
        <w:t>，</w:t>
      </w:r>
      <w:r w:rsidR="005B422C">
        <w:rPr>
          <w:rFonts w:hint="eastAsia"/>
        </w:rPr>
        <w:t>mysig1</w:t>
      </w:r>
      <w:r w:rsidR="005B422C">
        <w:rPr>
          <w:rFonts w:hint="eastAsia"/>
        </w:rPr>
        <w:t>向</w:t>
      </w:r>
      <w:r w:rsidR="005B422C">
        <w:rPr>
          <w:rFonts w:hint="eastAsia"/>
        </w:rPr>
        <w:t>mysig2</w:t>
      </w:r>
      <w:r w:rsidR="005B422C">
        <w:rPr>
          <w:rFonts w:hint="eastAsia"/>
        </w:rPr>
        <w:t>发信号，</w:t>
      </w:r>
      <w:r w:rsidR="005B422C">
        <w:rPr>
          <w:rFonts w:hint="eastAsia"/>
        </w:rPr>
        <w:t>mysig2</w:t>
      </w:r>
      <w:r w:rsidR="005B422C">
        <w:rPr>
          <w:rFonts w:hint="eastAsia"/>
        </w:rPr>
        <w:t>收到信号后，显示收到的信号。运行时，先运行</w:t>
      </w:r>
      <w:r w:rsidR="005B422C">
        <w:rPr>
          <w:rFonts w:hint="eastAsia"/>
        </w:rPr>
        <w:t>mysig2</w:t>
      </w:r>
      <w:r w:rsidR="005B422C">
        <w:rPr>
          <w:rFonts w:hint="eastAsia"/>
        </w:rPr>
        <w:t>，查看</w:t>
      </w:r>
      <w:r w:rsidR="005B422C">
        <w:rPr>
          <w:rFonts w:hint="eastAsia"/>
        </w:rPr>
        <w:t>mysig2</w:t>
      </w:r>
      <w:r w:rsidR="005B422C">
        <w:rPr>
          <w:rFonts w:hint="eastAsia"/>
        </w:rPr>
        <w:t>的</w:t>
      </w:r>
      <w:proofErr w:type="spellStart"/>
      <w:r w:rsidR="005B422C">
        <w:rPr>
          <w:rFonts w:hint="eastAsia"/>
        </w:rPr>
        <w:t>pid</w:t>
      </w:r>
      <w:proofErr w:type="spellEnd"/>
      <w:r w:rsidR="005B422C">
        <w:rPr>
          <w:rFonts w:hint="eastAsia"/>
        </w:rPr>
        <w:t>，然后修改编译</w:t>
      </w:r>
      <w:r w:rsidR="005B422C">
        <w:rPr>
          <w:rFonts w:hint="eastAsia"/>
        </w:rPr>
        <w:t>mysig1</w:t>
      </w:r>
      <w:r w:rsidR="005B422C">
        <w:rPr>
          <w:rFonts w:hint="eastAsia"/>
        </w:rPr>
        <w:t>，再运行</w:t>
      </w:r>
      <w:r w:rsidR="005B422C">
        <w:rPr>
          <w:rFonts w:hint="eastAsia"/>
        </w:rPr>
        <w:t>mysig1</w:t>
      </w:r>
      <w:r w:rsidR="005B422C">
        <w:rPr>
          <w:rFonts w:hint="eastAsia"/>
        </w:rPr>
        <w:t>。</w:t>
      </w:r>
    </w:p>
    <w:p w:rsidR="009B6E97" w:rsidRDefault="009B6E97" w:rsidP="009B6E97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编写一个多进程程序，进程之间通过消息队列通信</w:t>
      </w:r>
    </w:p>
    <w:p w:rsidR="009B6E97" w:rsidRDefault="009B6E97" w:rsidP="009B6E97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编写一个多进程程序，进程之间通过信号量通信</w:t>
      </w:r>
    </w:p>
    <w:p w:rsidR="009B6E97" w:rsidRDefault="009B6E97" w:rsidP="009B6E97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编写两个程序</w:t>
      </w:r>
      <w:r>
        <w:rPr>
          <w:rFonts w:hint="eastAsia"/>
        </w:rPr>
        <w:t xml:space="preserve"> </w:t>
      </w:r>
    </w:p>
    <w:p w:rsidR="009B6E97" w:rsidRDefault="009B6E97" w:rsidP="009B6E97">
      <w:pPr>
        <w:ind w:firstLine="420"/>
      </w:pPr>
      <w:r>
        <w:rPr>
          <w:rFonts w:hint="eastAsia"/>
        </w:rPr>
        <w:t>1) hw0701.c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打开一个已存在的文件，把文件内容复制到共享内存</w:t>
      </w:r>
      <w:r>
        <w:rPr>
          <w:rFonts w:hint="eastAsia"/>
        </w:rPr>
        <w:t xml:space="preserve"> </w:t>
      </w:r>
    </w:p>
    <w:p w:rsidR="009B6E97" w:rsidRPr="009B6E97" w:rsidRDefault="009B6E97" w:rsidP="009B6E97">
      <w:pPr>
        <w:ind w:firstLine="420"/>
      </w:pPr>
      <w:r>
        <w:rPr>
          <w:rFonts w:hint="eastAsia"/>
        </w:rPr>
        <w:t>2) hw0702.c</w:t>
      </w:r>
      <w:r>
        <w:rPr>
          <w:rFonts w:hint="eastAsia"/>
        </w:rPr>
        <w:t>，创建文件，从共享内存中读取数据，写入文件中，并且做对比</w:t>
      </w:r>
    </w:p>
    <w:p w:rsidR="008E4EC9" w:rsidRDefault="008E4EC9" w:rsidP="008E4EC9">
      <w:pPr>
        <w:pStyle w:val="4"/>
        <w:spacing w:before="156"/>
        <w:ind w:left="210" w:right="210"/>
      </w:pPr>
      <w:r>
        <w:rPr>
          <w:rFonts w:hint="eastAsia"/>
        </w:rPr>
        <w:lastRenderedPageBreak/>
        <w:t>第</w:t>
      </w:r>
      <w:r w:rsidR="00873FE4">
        <w:rPr>
          <w:rFonts w:hint="eastAsia"/>
        </w:rPr>
        <w:t>八</w:t>
      </w:r>
      <w:r>
        <w:rPr>
          <w:rFonts w:hint="eastAsia"/>
        </w:rPr>
        <w:t>章</w:t>
      </w:r>
      <w:r w:rsidR="001828C5">
        <w:rPr>
          <w:rFonts w:hint="eastAsia"/>
        </w:rPr>
        <w:t xml:space="preserve"> </w:t>
      </w:r>
      <w:r w:rsidR="001828C5">
        <w:rPr>
          <w:rFonts w:hint="eastAsia"/>
        </w:rPr>
        <w:t>线程编程</w:t>
      </w:r>
    </w:p>
    <w:p w:rsidR="009F2706" w:rsidRDefault="009F2706" w:rsidP="009F270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什么是线程？线程与进程有什么相同和不同的地方？</w:t>
      </w:r>
    </w:p>
    <w:p w:rsidR="009F2706" w:rsidRDefault="009F2706" w:rsidP="009F270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线程之间的通信方式有哪些？</w:t>
      </w:r>
    </w:p>
    <w:p w:rsidR="009F2706" w:rsidRDefault="009F2706" w:rsidP="009F270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怎样结束一个线程？</w:t>
      </w:r>
    </w:p>
    <w:p w:rsidR="009F2706" w:rsidRDefault="009F2706" w:rsidP="009F2706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线程之间的同步方法有哪些？</w:t>
      </w:r>
    </w:p>
    <w:p w:rsidR="009F2706" w:rsidRPr="009F2706" w:rsidRDefault="009F2706" w:rsidP="009F2706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编写一个工程，包括</w:t>
      </w:r>
      <w:r>
        <w:rPr>
          <w:rFonts w:hint="eastAsia"/>
        </w:rPr>
        <w:t>3</w:t>
      </w:r>
      <w:r>
        <w:rPr>
          <w:rFonts w:hint="eastAsia"/>
        </w:rPr>
        <w:t>个文件，主程序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,</w:t>
      </w:r>
      <w:r>
        <w:rPr>
          <w:rFonts w:hint="eastAsia"/>
        </w:rPr>
        <w:t>线程一</w:t>
      </w:r>
      <w:r>
        <w:rPr>
          <w:rFonts w:hint="eastAsia"/>
        </w:rPr>
        <w:t>thread1.c</w:t>
      </w:r>
      <w:r>
        <w:rPr>
          <w:rFonts w:hint="eastAsia"/>
        </w:rPr>
        <w:t>，线程二</w:t>
      </w:r>
      <w:r>
        <w:rPr>
          <w:rFonts w:hint="eastAsia"/>
        </w:rPr>
        <w:t>thread2.c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创建另外两个线程，线程一每隔</w:t>
      </w:r>
      <w:r>
        <w:rPr>
          <w:rFonts w:hint="eastAsia"/>
        </w:rPr>
        <w:t>1</w:t>
      </w:r>
      <w:r>
        <w:rPr>
          <w:rFonts w:hint="eastAsia"/>
        </w:rPr>
        <w:t>秒钟，读取系统的当前时间并显示出来，线程二计算</w:t>
      </w:r>
      <w:r>
        <w:rPr>
          <w:rFonts w:hint="eastAsia"/>
        </w:rPr>
        <w:t>pi</w:t>
      </w:r>
      <w:r>
        <w:rPr>
          <w:rFonts w:hint="eastAsia"/>
        </w:rPr>
        <w:t>的值，每隔</w:t>
      </w:r>
      <w:r>
        <w:rPr>
          <w:rFonts w:hint="eastAsia"/>
        </w:rPr>
        <w:t>1</w:t>
      </w:r>
      <w:r>
        <w:rPr>
          <w:rFonts w:hint="eastAsia"/>
        </w:rPr>
        <w:t>秒钟把计算结果显示出来。</w:t>
      </w:r>
    </w:p>
    <w:p w:rsidR="008E4EC9" w:rsidRDefault="008E4EC9" w:rsidP="008E4EC9">
      <w:pPr>
        <w:pStyle w:val="4"/>
        <w:spacing w:before="156"/>
        <w:ind w:left="210" w:right="210"/>
      </w:pPr>
      <w:r>
        <w:rPr>
          <w:rFonts w:hint="eastAsia"/>
        </w:rPr>
        <w:t>第</w:t>
      </w:r>
      <w:r w:rsidR="00873FE4">
        <w:rPr>
          <w:rFonts w:hint="eastAsia"/>
        </w:rPr>
        <w:t>九</w:t>
      </w:r>
      <w:r>
        <w:rPr>
          <w:rFonts w:hint="eastAsia"/>
        </w:rPr>
        <w:t>章</w:t>
      </w:r>
      <w:r w:rsidR="001828C5">
        <w:rPr>
          <w:rFonts w:hint="eastAsia"/>
        </w:rPr>
        <w:t xml:space="preserve"> </w:t>
      </w:r>
      <w:r w:rsidR="001828C5">
        <w:rPr>
          <w:rFonts w:hint="eastAsia"/>
        </w:rPr>
        <w:t>网络编程</w:t>
      </w:r>
    </w:p>
    <w:p w:rsidR="009F2706" w:rsidRDefault="009F2706" w:rsidP="009F270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什么是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UDP</w:t>
      </w:r>
      <w:r>
        <w:rPr>
          <w:rFonts w:hint="eastAsia"/>
        </w:rPr>
        <w:t>？</w:t>
      </w:r>
    </w:p>
    <w:p w:rsidR="009F2706" w:rsidRDefault="009F2706" w:rsidP="009F270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客户端和服务器端，采用</w:t>
      </w:r>
      <w:r>
        <w:rPr>
          <w:rFonts w:hint="eastAsia"/>
        </w:rPr>
        <w:t>TCP</w:t>
      </w:r>
      <w:r>
        <w:rPr>
          <w:rFonts w:hint="eastAsia"/>
        </w:rPr>
        <w:t>通信的程序结构是怎样的？</w:t>
      </w:r>
    </w:p>
    <w:p w:rsidR="009F2706" w:rsidRDefault="009F2706" w:rsidP="009F270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客户端和服务器端，采用</w:t>
      </w:r>
      <w:r>
        <w:rPr>
          <w:rFonts w:hint="eastAsia"/>
        </w:rPr>
        <w:t>UDP</w:t>
      </w:r>
      <w:r>
        <w:rPr>
          <w:rFonts w:hint="eastAsia"/>
        </w:rPr>
        <w:t>通信的程序结构是怎样的？</w:t>
      </w:r>
    </w:p>
    <w:p w:rsidR="00844C24" w:rsidRPr="00844C24" w:rsidRDefault="00844C24" w:rsidP="00844C24">
      <w:pPr>
        <w:ind w:firstLine="420"/>
      </w:pPr>
      <w:r>
        <w:rPr>
          <w:rFonts w:hint="eastAsia"/>
        </w:rPr>
        <w:t xml:space="preserve">4. </w:t>
      </w:r>
      <w:r w:rsidRPr="00844C24">
        <w:rPr>
          <w:rFonts w:hint="eastAsia"/>
        </w:rPr>
        <w:t>编写两个基于</w:t>
      </w:r>
      <w:r w:rsidRPr="00844C24">
        <w:t>TCP</w:t>
      </w:r>
      <w:r w:rsidRPr="00844C24">
        <w:rPr>
          <w:rFonts w:hint="eastAsia"/>
        </w:rPr>
        <w:t>的</w:t>
      </w:r>
      <w:r w:rsidRPr="00844C24">
        <w:t>chat</w:t>
      </w:r>
      <w:r w:rsidRPr="00844C24">
        <w:rPr>
          <w:rFonts w:hint="eastAsia"/>
        </w:rPr>
        <w:t>程序，</w:t>
      </w:r>
      <w:proofErr w:type="spellStart"/>
      <w:r w:rsidRPr="00844C24">
        <w:t>client</w:t>
      </w:r>
      <w:r w:rsidR="00F80936">
        <w:rPr>
          <w:rFonts w:hint="eastAsia"/>
        </w:rPr>
        <w:t>chattcp</w:t>
      </w:r>
      <w:proofErr w:type="spellEnd"/>
      <w:r w:rsidRPr="00844C24">
        <w:rPr>
          <w:rFonts w:hint="eastAsia"/>
        </w:rPr>
        <w:t>和</w:t>
      </w:r>
      <w:proofErr w:type="spellStart"/>
      <w:r w:rsidR="00F80936">
        <w:t>server</w:t>
      </w:r>
      <w:r w:rsidR="00F80936">
        <w:rPr>
          <w:rFonts w:hint="eastAsia"/>
        </w:rPr>
        <w:t>chattcp</w:t>
      </w:r>
      <w:proofErr w:type="spellEnd"/>
      <w:r w:rsidRPr="00844C24">
        <w:rPr>
          <w:rFonts w:hint="eastAsia"/>
        </w:rPr>
        <w:t>，</w:t>
      </w:r>
      <w:proofErr w:type="spellStart"/>
      <w:r w:rsidR="00F80936">
        <w:t>server</w:t>
      </w:r>
      <w:r w:rsidR="00F80936">
        <w:rPr>
          <w:rFonts w:hint="eastAsia"/>
        </w:rPr>
        <w:t>chattcp</w:t>
      </w:r>
      <w:proofErr w:type="spellEnd"/>
      <w:r w:rsidRPr="00844C24">
        <w:rPr>
          <w:rFonts w:hint="eastAsia"/>
        </w:rPr>
        <w:t>先运行，然后</w:t>
      </w:r>
      <w:proofErr w:type="spellStart"/>
      <w:r w:rsidR="00F80936" w:rsidRPr="00844C24">
        <w:t>client</w:t>
      </w:r>
      <w:r w:rsidR="00F80936">
        <w:rPr>
          <w:rFonts w:hint="eastAsia"/>
        </w:rPr>
        <w:t>chattcp</w:t>
      </w:r>
      <w:proofErr w:type="spellEnd"/>
      <w:r w:rsidRPr="00844C24">
        <w:rPr>
          <w:rFonts w:hint="eastAsia"/>
        </w:rPr>
        <w:t>运行，</w:t>
      </w:r>
      <w:proofErr w:type="spellStart"/>
      <w:r w:rsidR="00F80936" w:rsidRPr="00844C24">
        <w:t>client</w:t>
      </w:r>
      <w:r w:rsidR="00F80936">
        <w:rPr>
          <w:rFonts w:hint="eastAsia"/>
        </w:rPr>
        <w:t>chattcp</w:t>
      </w:r>
      <w:proofErr w:type="spellEnd"/>
      <w:r w:rsidRPr="00844C24">
        <w:rPr>
          <w:rFonts w:hint="eastAsia"/>
        </w:rPr>
        <w:t>上键盘输入的文字在</w:t>
      </w:r>
      <w:proofErr w:type="spellStart"/>
      <w:r w:rsidR="00F80936">
        <w:t>server</w:t>
      </w:r>
      <w:r w:rsidR="00F80936">
        <w:rPr>
          <w:rFonts w:hint="eastAsia"/>
        </w:rPr>
        <w:t>chattcp</w:t>
      </w:r>
      <w:proofErr w:type="spellEnd"/>
      <w:r w:rsidRPr="00844C24">
        <w:rPr>
          <w:rFonts w:hint="eastAsia"/>
        </w:rPr>
        <w:t>端显示，</w:t>
      </w:r>
      <w:proofErr w:type="spellStart"/>
      <w:r w:rsidR="00F80936">
        <w:t>server</w:t>
      </w:r>
      <w:r w:rsidR="00F80936">
        <w:rPr>
          <w:rFonts w:hint="eastAsia"/>
        </w:rPr>
        <w:t>chattcp</w:t>
      </w:r>
      <w:proofErr w:type="spellEnd"/>
      <w:r w:rsidRPr="00844C24">
        <w:rPr>
          <w:rFonts w:hint="eastAsia"/>
        </w:rPr>
        <w:t>端键盘输入的文字在</w:t>
      </w:r>
      <w:r w:rsidR="00F80936" w:rsidRPr="00844C24">
        <w:t>client</w:t>
      </w:r>
      <w:r w:rsidR="00F80936">
        <w:rPr>
          <w:rFonts w:hint="eastAsia"/>
        </w:rPr>
        <w:t>chattcp</w:t>
      </w:r>
      <w:r w:rsidRPr="00844C24">
        <w:rPr>
          <w:rFonts w:hint="eastAsia"/>
        </w:rPr>
        <w:t>端显示。</w:t>
      </w:r>
      <w:r w:rsidRPr="00844C24">
        <w:t xml:space="preserve"> </w:t>
      </w:r>
    </w:p>
    <w:p w:rsidR="00844C24" w:rsidRPr="00844C24" w:rsidRDefault="00844C24" w:rsidP="009F2706">
      <w:pPr>
        <w:ind w:firstLine="420"/>
      </w:pPr>
      <w:r>
        <w:rPr>
          <w:rFonts w:hint="eastAsia"/>
        </w:rPr>
        <w:t xml:space="preserve">5. </w:t>
      </w:r>
      <w:r w:rsidRPr="00844C24">
        <w:rPr>
          <w:rFonts w:hint="eastAsia"/>
        </w:rPr>
        <w:t>编写两个程序，</w:t>
      </w:r>
      <w:proofErr w:type="spellStart"/>
      <w:r w:rsidR="006471A4">
        <w:t>server</w:t>
      </w:r>
      <w:r w:rsidR="006471A4">
        <w:rPr>
          <w:rFonts w:hint="eastAsia"/>
        </w:rPr>
        <w:t>file</w:t>
      </w:r>
      <w:r w:rsidRPr="00844C24">
        <w:t>.c</w:t>
      </w:r>
      <w:proofErr w:type="spellEnd"/>
      <w:r w:rsidRPr="00844C24">
        <w:rPr>
          <w:rFonts w:hint="eastAsia"/>
        </w:rPr>
        <w:t>和</w:t>
      </w:r>
      <w:proofErr w:type="spellStart"/>
      <w:r w:rsidR="006471A4">
        <w:t>client</w:t>
      </w:r>
      <w:r w:rsidR="006471A4">
        <w:rPr>
          <w:rFonts w:hint="eastAsia"/>
        </w:rPr>
        <w:t>file</w:t>
      </w:r>
      <w:r w:rsidRPr="00844C24">
        <w:t>.c</w:t>
      </w:r>
      <w:proofErr w:type="spellEnd"/>
      <w:r w:rsidRPr="00844C24">
        <w:rPr>
          <w:rFonts w:hint="eastAsia"/>
        </w:rPr>
        <w:t>，</w:t>
      </w:r>
      <w:proofErr w:type="spellStart"/>
      <w:r w:rsidRPr="00844C24">
        <w:t>client</w:t>
      </w:r>
      <w:r w:rsidR="006471A4">
        <w:rPr>
          <w:rFonts w:hint="eastAsia"/>
        </w:rPr>
        <w:t>file</w:t>
      </w:r>
      <w:proofErr w:type="spellEnd"/>
      <w:r w:rsidRPr="00844C24">
        <w:rPr>
          <w:rFonts w:hint="eastAsia"/>
        </w:rPr>
        <w:t>把文件传输给</w:t>
      </w:r>
      <w:proofErr w:type="spellStart"/>
      <w:r w:rsidRPr="00844C24">
        <w:t>server</w:t>
      </w:r>
      <w:r w:rsidR="006471A4">
        <w:rPr>
          <w:rFonts w:hint="eastAsia"/>
        </w:rPr>
        <w:t>file</w:t>
      </w:r>
      <w:proofErr w:type="spellEnd"/>
      <w:r w:rsidRPr="00844C24">
        <w:rPr>
          <w:rFonts w:hint="eastAsia"/>
        </w:rPr>
        <w:t>端，</w:t>
      </w:r>
      <w:proofErr w:type="spellStart"/>
      <w:r w:rsidRPr="00844C24">
        <w:t>server</w:t>
      </w:r>
      <w:r w:rsidR="006471A4">
        <w:rPr>
          <w:rFonts w:hint="eastAsia"/>
        </w:rPr>
        <w:t>file</w:t>
      </w:r>
      <w:proofErr w:type="spellEnd"/>
      <w:r w:rsidRPr="00844C24">
        <w:rPr>
          <w:rFonts w:hint="eastAsia"/>
        </w:rPr>
        <w:t>端收到数据后，存储在本地，类似于通过网络的文件传输。</w:t>
      </w:r>
    </w:p>
    <w:p w:rsidR="009F2706" w:rsidRDefault="00CA4761" w:rsidP="009F2706">
      <w:pPr>
        <w:ind w:firstLine="420"/>
      </w:pPr>
      <w:r>
        <w:rPr>
          <w:rFonts w:hint="eastAsia"/>
        </w:rPr>
        <w:t>6</w:t>
      </w:r>
      <w:r w:rsidR="009F2706">
        <w:rPr>
          <w:rFonts w:hint="eastAsia"/>
        </w:rPr>
        <w:t>.</w:t>
      </w:r>
      <w:r w:rsidR="009F2706">
        <w:rPr>
          <w:rFonts w:hint="eastAsia"/>
        </w:rPr>
        <w:tab/>
      </w:r>
      <w:r w:rsidR="009F2706">
        <w:rPr>
          <w:rFonts w:hint="eastAsia"/>
        </w:rPr>
        <w:t>编写一个利用</w:t>
      </w:r>
      <w:r w:rsidR="009F2706">
        <w:rPr>
          <w:rFonts w:hint="eastAsia"/>
        </w:rPr>
        <w:t>UDP</w:t>
      </w:r>
      <w:r w:rsidR="009F2706">
        <w:rPr>
          <w:rFonts w:hint="eastAsia"/>
        </w:rPr>
        <w:t>进行通信的客户</w:t>
      </w:r>
      <w:r w:rsidR="009F2706">
        <w:rPr>
          <w:rFonts w:hint="eastAsia"/>
        </w:rPr>
        <w:t>/</w:t>
      </w:r>
      <w:r w:rsidR="009F2706">
        <w:rPr>
          <w:rFonts w:hint="eastAsia"/>
        </w:rPr>
        <w:t>服务器程序，客户与服务器双向通信，完成类似聊天的功能。客户端是</w:t>
      </w:r>
      <w:proofErr w:type="spellStart"/>
      <w:r w:rsidR="009F2706">
        <w:rPr>
          <w:rFonts w:hint="eastAsia"/>
        </w:rPr>
        <w:t>client</w:t>
      </w:r>
      <w:r>
        <w:rPr>
          <w:rFonts w:hint="eastAsia"/>
        </w:rPr>
        <w:t>chatudp</w:t>
      </w:r>
      <w:r w:rsidR="009F2706">
        <w:rPr>
          <w:rFonts w:hint="eastAsia"/>
        </w:rPr>
        <w:t>.c</w:t>
      </w:r>
      <w:proofErr w:type="spellEnd"/>
      <w:r w:rsidR="009F2706">
        <w:rPr>
          <w:rFonts w:hint="eastAsia"/>
        </w:rPr>
        <w:t>，服务器是</w:t>
      </w:r>
      <w:proofErr w:type="spellStart"/>
      <w:r w:rsidR="009F2706">
        <w:rPr>
          <w:rFonts w:hint="eastAsia"/>
        </w:rPr>
        <w:t>server</w:t>
      </w:r>
      <w:r>
        <w:rPr>
          <w:rFonts w:hint="eastAsia"/>
        </w:rPr>
        <w:t>chatudp</w:t>
      </w:r>
      <w:r w:rsidR="009F2706">
        <w:rPr>
          <w:rFonts w:hint="eastAsia"/>
        </w:rPr>
        <w:t>.c</w:t>
      </w:r>
      <w:proofErr w:type="spellEnd"/>
    </w:p>
    <w:p w:rsidR="009F2706" w:rsidRDefault="00CA4761" w:rsidP="009F2706">
      <w:pPr>
        <w:ind w:firstLine="420"/>
      </w:pPr>
      <w:r>
        <w:rPr>
          <w:rFonts w:hint="eastAsia"/>
        </w:rPr>
        <w:t>7</w:t>
      </w:r>
      <w:r w:rsidR="009F2706">
        <w:rPr>
          <w:rFonts w:hint="eastAsia"/>
        </w:rPr>
        <w:t>.</w:t>
      </w:r>
      <w:r w:rsidR="009F2706">
        <w:rPr>
          <w:rFonts w:hint="eastAsia"/>
        </w:rPr>
        <w:tab/>
      </w:r>
      <w:r w:rsidR="009F2706">
        <w:rPr>
          <w:rFonts w:hint="eastAsia"/>
        </w:rPr>
        <w:t>编写一个并发服务器程序，其中服务器是</w:t>
      </w:r>
      <w:proofErr w:type="spellStart"/>
      <w:r w:rsidR="009F2706">
        <w:rPr>
          <w:rFonts w:hint="eastAsia"/>
        </w:rPr>
        <w:t>myserver.c</w:t>
      </w:r>
      <w:proofErr w:type="spellEnd"/>
      <w:r w:rsidR="009F2706">
        <w:rPr>
          <w:rFonts w:hint="eastAsia"/>
        </w:rPr>
        <w:t>，客户端是</w:t>
      </w:r>
      <w:proofErr w:type="spellStart"/>
      <w:r w:rsidR="009F2706">
        <w:rPr>
          <w:rFonts w:hint="eastAsia"/>
        </w:rPr>
        <w:t>myclient.c</w:t>
      </w:r>
      <w:proofErr w:type="spellEnd"/>
      <w:r w:rsidR="009F2706">
        <w:rPr>
          <w:rFonts w:hint="eastAsia"/>
        </w:rPr>
        <w:t>，要求服务器运行在一个</w:t>
      </w:r>
      <w:r w:rsidR="009F2706">
        <w:rPr>
          <w:rFonts w:hint="eastAsia"/>
        </w:rPr>
        <w:t>PC</w:t>
      </w:r>
      <w:r w:rsidR="009F2706">
        <w:rPr>
          <w:rFonts w:hint="eastAsia"/>
        </w:rPr>
        <w:t>上，客户端运行在多个</w:t>
      </w:r>
      <w:r w:rsidR="009F2706">
        <w:rPr>
          <w:rFonts w:hint="eastAsia"/>
        </w:rPr>
        <w:t>PC</w:t>
      </w:r>
      <w:r w:rsidR="009F2706">
        <w:rPr>
          <w:rFonts w:hint="eastAsia"/>
        </w:rPr>
        <w:t>上，客户端向服务器端发送字符串</w:t>
      </w:r>
      <w:r w:rsidR="00124F7A">
        <w:rPr>
          <w:rFonts w:hint="eastAsia"/>
        </w:rPr>
        <w:t>（</w:t>
      </w:r>
      <w:r w:rsidR="00124F7A">
        <w:rPr>
          <w:rFonts w:hint="eastAsia"/>
        </w:rPr>
        <w:t>1</w:t>
      </w:r>
      <w:r w:rsidR="00124F7A">
        <w:rPr>
          <w:rFonts w:hint="eastAsia"/>
        </w:rPr>
        <w:t>个字符串的字符）</w:t>
      </w:r>
      <w:r w:rsidR="009F2706">
        <w:rPr>
          <w:rFonts w:hint="eastAsia"/>
        </w:rPr>
        <w:t>，服务器端收到字符串后，每个字符</w:t>
      </w:r>
      <w:r w:rsidR="009F2706">
        <w:rPr>
          <w:rFonts w:hint="eastAsia"/>
        </w:rPr>
        <w:t>+1</w:t>
      </w:r>
      <w:r w:rsidR="009F2706">
        <w:rPr>
          <w:rFonts w:hint="eastAsia"/>
        </w:rPr>
        <w:t>，然后发挥客户端，客户端显示出来。</w:t>
      </w:r>
    </w:p>
    <w:p w:rsidR="003872DF" w:rsidRPr="00844C24" w:rsidRDefault="00CA4761" w:rsidP="00CA4761">
      <w:pPr>
        <w:ind w:firstLine="420"/>
      </w:pPr>
      <w:r>
        <w:rPr>
          <w:rFonts w:hint="eastAsia"/>
        </w:rPr>
        <w:t xml:space="preserve">8. </w:t>
      </w:r>
      <w:r w:rsidR="0027475D" w:rsidRPr="00844C24">
        <w:rPr>
          <w:rFonts w:hint="eastAsia"/>
        </w:rPr>
        <w:t>编写一个</w:t>
      </w:r>
      <w:r w:rsidR="00407BE3">
        <w:rPr>
          <w:rFonts w:hint="eastAsia"/>
        </w:rPr>
        <w:t>TCP</w:t>
      </w:r>
      <w:r w:rsidR="0027475D" w:rsidRPr="00844C24">
        <w:rPr>
          <w:rFonts w:hint="eastAsia"/>
        </w:rPr>
        <w:t>并发服务器程序</w:t>
      </w:r>
      <w:r w:rsidR="00E437B5">
        <w:rPr>
          <w:rFonts w:hint="eastAsia"/>
        </w:rPr>
        <w:t>(</w:t>
      </w:r>
      <w:r w:rsidR="00E437B5">
        <w:rPr>
          <w:rFonts w:hint="eastAsia"/>
        </w:rPr>
        <w:t>类似文件服务器应用</w:t>
      </w:r>
      <w:r w:rsidR="00E437B5">
        <w:rPr>
          <w:rFonts w:hint="eastAsia"/>
        </w:rPr>
        <w:t>)</w:t>
      </w:r>
      <w:r w:rsidR="0027475D" w:rsidRPr="00844C24">
        <w:rPr>
          <w:rFonts w:hint="eastAsia"/>
        </w:rPr>
        <w:t>，</w:t>
      </w:r>
      <w:proofErr w:type="spellStart"/>
      <w:r w:rsidR="00E40D38">
        <w:rPr>
          <w:rFonts w:hint="eastAsia"/>
        </w:rPr>
        <w:t>servertcp</w:t>
      </w:r>
      <w:proofErr w:type="spellEnd"/>
      <w:r w:rsidR="0027475D" w:rsidRPr="00844C24">
        <w:rPr>
          <w:rFonts w:hint="eastAsia"/>
        </w:rPr>
        <w:t>收到第一个字符串，用此字符串作为文件名创建文件，此后收到的字符串写到文件中，如果收到</w:t>
      </w:r>
      <w:r w:rsidR="0027475D" w:rsidRPr="00844C24">
        <w:t>”exit”</w:t>
      </w:r>
      <w:r w:rsidR="0027475D" w:rsidRPr="00844C24">
        <w:rPr>
          <w:rFonts w:hint="eastAsia"/>
        </w:rPr>
        <w:t>，那么关闭文件；</w:t>
      </w:r>
      <w:proofErr w:type="spellStart"/>
      <w:r w:rsidR="0027475D" w:rsidRPr="00844C24">
        <w:t>client</w:t>
      </w:r>
      <w:r w:rsidR="00E40D38">
        <w:rPr>
          <w:rFonts w:hint="eastAsia"/>
        </w:rPr>
        <w:t>tcp</w:t>
      </w:r>
      <w:proofErr w:type="spellEnd"/>
      <w:r w:rsidR="0027475D" w:rsidRPr="00844C24">
        <w:rPr>
          <w:rFonts w:hint="eastAsia"/>
        </w:rPr>
        <w:t>先向</w:t>
      </w:r>
      <w:proofErr w:type="spellStart"/>
      <w:r w:rsidR="00E40D38">
        <w:rPr>
          <w:rFonts w:hint="eastAsia"/>
        </w:rPr>
        <w:t>servertcp</w:t>
      </w:r>
      <w:proofErr w:type="spellEnd"/>
      <w:r w:rsidR="0027475D" w:rsidRPr="00844C24">
        <w:rPr>
          <w:rFonts w:hint="eastAsia"/>
        </w:rPr>
        <w:t>发送文件名字，然后打开文件，把文件的内容发送给</w:t>
      </w:r>
      <w:proofErr w:type="spellStart"/>
      <w:r w:rsidR="00E40D38">
        <w:rPr>
          <w:rFonts w:hint="eastAsia"/>
        </w:rPr>
        <w:t>servertcp</w:t>
      </w:r>
      <w:proofErr w:type="spellEnd"/>
      <w:r w:rsidR="0027475D" w:rsidRPr="00844C24">
        <w:rPr>
          <w:rFonts w:hint="eastAsia"/>
        </w:rPr>
        <w:t>，如果文件发送完成，向</w:t>
      </w:r>
      <w:proofErr w:type="spellStart"/>
      <w:r w:rsidR="00E40D38">
        <w:rPr>
          <w:rFonts w:hint="eastAsia"/>
        </w:rPr>
        <w:t>servertcp</w:t>
      </w:r>
      <w:proofErr w:type="spellEnd"/>
      <w:r w:rsidR="0027475D" w:rsidRPr="00844C24">
        <w:rPr>
          <w:rFonts w:hint="eastAsia"/>
        </w:rPr>
        <w:t>发送</w:t>
      </w:r>
      <w:r w:rsidR="0027475D" w:rsidRPr="00844C24">
        <w:t>”exit”</w:t>
      </w:r>
      <w:r w:rsidR="0027475D" w:rsidRPr="00844C24">
        <w:rPr>
          <w:rFonts w:hint="eastAsia"/>
        </w:rPr>
        <w:t>。作为要发送的文件，文件内容不要有字符串</w:t>
      </w:r>
      <w:r w:rsidR="0027475D" w:rsidRPr="00844C24">
        <w:t>”exit”</w:t>
      </w:r>
      <w:r w:rsidR="0027475D" w:rsidRPr="00844C24">
        <w:rPr>
          <w:rFonts w:hint="eastAsia"/>
        </w:rPr>
        <w:t>，程序完成后，运行时先运行</w:t>
      </w:r>
      <w:proofErr w:type="spellStart"/>
      <w:r w:rsidR="00BB7C7E">
        <w:rPr>
          <w:rFonts w:hint="eastAsia"/>
        </w:rPr>
        <w:t>servertcp</w:t>
      </w:r>
      <w:proofErr w:type="spellEnd"/>
      <w:r w:rsidR="0027475D" w:rsidRPr="00844C24">
        <w:rPr>
          <w:rFonts w:hint="eastAsia"/>
        </w:rPr>
        <w:t>，然后分别运行两个</w:t>
      </w:r>
      <w:proofErr w:type="spellStart"/>
      <w:r w:rsidR="00BB7C7E">
        <w:rPr>
          <w:rFonts w:hint="eastAsia"/>
        </w:rPr>
        <w:t>clienttcp</w:t>
      </w:r>
      <w:proofErr w:type="spellEnd"/>
    </w:p>
    <w:p w:rsidR="00844C24" w:rsidRPr="00844C24" w:rsidRDefault="00844C24" w:rsidP="009F2706">
      <w:pPr>
        <w:ind w:firstLine="420"/>
      </w:pPr>
    </w:p>
    <w:p w:rsidR="00844C24" w:rsidRDefault="00844C24" w:rsidP="009F2706">
      <w:pPr>
        <w:ind w:firstLine="420"/>
      </w:pPr>
    </w:p>
    <w:p w:rsidR="00873FE4" w:rsidRDefault="00873FE4" w:rsidP="00873FE4">
      <w:pPr>
        <w:pStyle w:val="4"/>
        <w:spacing w:before="156"/>
        <w:ind w:left="210" w:right="210"/>
      </w:pPr>
      <w:r>
        <w:rPr>
          <w:rFonts w:hint="eastAsia"/>
        </w:rPr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串口编程</w:t>
      </w:r>
    </w:p>
    <w:p w:rsidR="00066A03" w:rsidRDefault="00CE41CB" w:rsidP="00DF54A6">
      <w:pPr>
        <w:spacing w:line="360" w:lineRule="auto"/>
        <w:ind w:leftChars="143" w:left="300"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</w:t>
      </w:r>
      <w:r w:rsidR="00DF54A6">
        <w:rPr>
          <w:rFonts w:ascii="宋体" w:hint="eastAsia"/>
          <w:sz w:val="24"/>
        </w:rPr>
        <w:t xml:space="preserve"> </w:t>
      </w:r>
      <w:r w:rsidR="00D823E4">
        <w:rPr>
          <w:rFonts w:ascii="宋体" w:hint="eastAsia"/>
          <w:sz w:val="24"/>
        </w:rPr>
        <w:t>1. 串口通信的原理，串口通信程序包括哪些部分？</w:t>
      </w:r>
    </w:p>
    <w:p w:rsidR="00066A03" w:rsidRDefault="00DF54A6" w:rsidP="00DF54A6">
      <w:pPr>
        <w:spacing w:line="360" w:lineRule="auto"/>
        <w:ind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 </w:t>
      </w:r>
      <w:r w:rsidR="00C068AC">
        <w:rPr>
          <w:rFonts w:ascii="宋体" w:hint="eastAsia"/>
          <w:sz w:val="24"/>
        </w:rPr>
        <w:t>2.为了验证开发板的串口是否工作正常，可以在开发板上运行一个程序，其功能是接收串口的字节，然后+1，再发出去，另一端收到字节后，可以判断串口通信是否正常。</w:t>
      </w:r>
    </w:p>
    <w:p w:rsidR="00066A03" w:rsidRDefault="00DF54A6" w:rsidP="00DF54A6">
      <w:pPr>
        <w:spacing w:line="360" w:lineRule="auto"/>
        <w:ind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 </w:t>
      </w:r>
      <w:r w:rsidR="00074149">
        <w:rPr>
          <w:rFonts w:ascii="宋体" w:hint="eastAsia"/>
          <w:sz w:val="24"/>
        </w:rPr>
        <w:t>3.</w:t>
      </w:r>
      <w:r w:rsidR="00985010" w:rsidRPr="00873FE4">
        <w:rPr>
          <w:rFonts w:hint="eastAsia"/>
        </w:rPr>
        <w:t>两台计算机</w:t>
      </w:r>
      <w:r w:rsidR="00985010" w:rsidRPr="00873FE4">
        <w:t>A,B</w:t>
      </w:r>
      <w:r w:rsidR="00985010" w:rsidRPr="00873FE4">
        <w:rPr>
          <w:rFonts w:hint="eastAsia"/>
        </w:rPr>
        <w:t>，分别运行</w:t>
      </w:r>
      <w:r w:rsidR="00985010" w:rsidRPr="00873FE4">
        <w:t>Linux</w:t>
      </w:r>
      <w:r w:rsidR="00985010" w:rsidRPr="00873FE4">
        <w:rPr>
          <w:rFonts w:hint="eastAsia"/>
        </w:rPr>
        <w:t>操作系统。编写一个程序，分别运行在不同的计</w:t>
      </w:r>
      <w:r w:rsidR="00985010" w:rsidRPr="00873FE4">
        <w:rPr>
          <w:rFonts w:hint="eastAsia"/>
        </w:rPr>
        <w:lastRenderedPageBreak/>
        <w:t>算机上，</w:t>
      </w:r>
      <w:r w:rsidR="00985010" w:rsidRPr="00873FE4">
        <w:t>A</w:t>
      </w:r>
      <w:r w:rsidR="00985010" w:rsidRPr="00873FE4">
        <w:rPr>
          <w:rFonts w:hint="eastAsia"/>
        </w:rPr>
        <w:t>从键盘上输入的字符串发送到</w:t>
      </w:r>
      <w:r w:rsidR="00985010" w:rsidRPr="00873FE4">
        <w:t>B</w:t>
      </w:r>
      <w:r w:rsidR="00985010" w:rsidRPr="00873FE4">
        <w:rPr>
          <w:rFonts w:hint="eastAsia"/>
        </w:rPr>
        <w:t>计算机上，</w:t>
      </w:r>
      <w:r w:rsidR="00985010" w:rsidRPr="00873FE4">
        <w:t>B</w:t>
      </w:r>
      <w:r w:rsidR="00985010" w:rsidRPr="00873FE4">
        <w:rPr>
          <w:rFonts w:hint="eastAsia"/>
        </w:rPr>
        <w:t>计算机上输入的字符串发送到</w:t>
      </w:r>
      <w:r w:rsidR="00985010" w:rsidRPr="00873FE4">
        <w:t>A</w:t>
      </w:r>
      <w:r w:rsidR="00985010" w:rsidRPr="00873FE4">
        <w:rPr>
          <w:rFonts w:hint="eastAsia"/>
        </w:rPr>
        <w:t>计算机上。</w:t>
      </w:r>
      <w:r w:rsidR="00985010" w:rsidRPr="00873FE4">
        <w:t xml:space="preserve"> </w:t>
      </w:r>
    </w:p>
    <w:p w:rsidR="00E05D8D" w:rsidRPr="00066A03" w:rsidRDefault="00DF54A6" w:rsidP="00DF54A6">
      <w:pPr>
        <w:spacing w:line="360" w:lineRule="auto"/>
        <w:ind w:firstLineChars="0" w:firstLine="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    </w:t>
      </w:r>
      <w:r w:rsidR="00074149">
        <w:rPr>
          <w:rFonts w:ascii="宋体" w:hint="eastAsia"/>
          <w:sz w:val="24"/>
        </w:rPr>
        <w:t>4.</w:t>
      </w:r>
      <w:r w:rsidR="00985010" w:rsidRPr="00873FE4">
        <w:rPr>
          <w:rFonts w:hint="eastAsia"/>
        </w:rPr>
        <w:t>编写一个程序</w:t>
      </w:r>
      <w:r w:rsidR="00985010" w:rsidRPr="00873FE4">
        <w:t>A,B</w:t>
      </w:r>
      <w:r w:rsidR="00985010" w:rsidRPr="00873FE4">
        <w:rPr>
          <w:rFonts w:hint="eastAsia"/>
        </w:rPr>
        <w:t>分别运行在两台计算机上，用于测试两台计算机在</w:t>
      </w:r>
      <w:r w:rsidR="00985010" w:rsidRPr="00873FE4">
        <w:t>115200,8N1</w:t>
      </w:r>
      <w:r w:rsidR="00985010" w:rsidRPr="00873FE4">
        <w:rPr>
          <w:rFonts w:hint="eastAsia"/>
        </w:rPr>
        <w:t>下，实际通信速率要多快（</w:t>
      </w:r>
      <w:r w:rsidR="00985010" w:rsidRPr="00873FE4">
        <w:t>BPS</w:t>
      </w:r>
      <w:r w:rsidR="00985010" w:rsidRPr="00873FE4">
        <w:rPr>
          <w:rFonts w:hint="eastAsia"/>
        </w:rPr>
        <w:t>），实际速率与理论速率的差别有多大？</w:t>
      </w:r>
      <w:r w:rsidR="00985010" w:rsidRPr="00873FE4">
        <w:t xml:space="preserve"> </w:t>
      </w:r>
    </w:p>
    <w:p w:rsidR="00066A03" w:rsidRDefault="00985010" w:rsidP="00DF54A6">
      <w:pPr>
        <w:spacing w:line="360" w:lineRule="auto"/>
        <w:ind w:left="480" w:firstLineChars="0" w:firstLine="0"/>
      </w:pPr>
      <w:r w:rsidRPr="00873FE4">
        <w:rPr>
          <w:rFonts w:hint="eastAsia"/>
        </w:rPr>
        <w:t>测试</w:t>
      </w:r>
      <w:r w:rsidRPr="00873FE4">
        <w:t>210</w:t>
      </w:r>
      <w:r w:rsidRPr="00873FE4">
        <w:rPr>
          <w:rFonts w:hint="eastAsia"/>
        </w:rPr>
        <w:t>目标板串口的实际通信速率</w:t>
      </w:r>
      <w:r w:rsidRPr="00873FE4">
        <w:t xml:space="preserve">. </w:t>
      </w:r>
      <w:r w:rsidRPr="00873FE4">
        <w:rPr>
          <w:rFonts w:hint="eastAsia"/>
        </w:rPr>
        <w:t>在实验室做</w:t>
      </w:r>
      <w:r w:rsidR="00066A03">
        <w:rPr>
          <w:rFonts w:hint="eastAsia"/>
        </w:rPr>
        <w:t>。</w:t>
      </w:r>
    </w:p>
    <w:p w:rsidR="00D823E4" w:rsidRPr="00066A03" w:rsidRDefault="00DB08D2" w:rsidP="00DF54A6">
      <w:pPr>
        <w:spacing w:line="360" w:lineRule="auto"/>
        <w:ind w:firstLineChars="0" w:firstLine="420"/>
      </w:pPr>
      <w:r>
        <w:rPr>
          <w:rFonts w:hint="eastAsia"/>
        </w:rPr>
        <w:t xml:space="preserve">5. </w:t>
      </w:r>
      <w:r w:rsidR="00D823E4">
        <w:rPr>
          <w:rFonts w:ascii="宋体" w:hint="eastAsia"/>
          <w:sz w:val="24"/>
        </w:rPr>
        <w:t>两台计算机通过串口连接在一起进行通信。编写串口通信程序，完成两台计算机chat功能。</w:t>
      </w:r>
    </w:p>
    <w:p w:rsidR="00873FE4" w:rsidRPr="00873FE4" w:rsidRDefault="00873FE4" w:rsidP="00873FE4">
      <w:pPr>
        <w:ind w:firstLine="420"/>
      </w:pPr>
    </w:p>
    <w:p w:rsidR="00F7773D" w:rsidRDefault="008E4EC9" w:rsidP="008E4EC9">
      <w:pPr>
        <w:pStyle w:val="4"/>
        <w:spacing w:before="156"/>
        <w:ind w:left="210" w:right="210"/>
      </w:pPr>
      <w:r>
        <w:rPr>
          <w:rFonts w:hint="eastAsia"/>
        </w:rPr>
        <w:t>第十一章</w:t>
      </w:r>
      <w:r w:rsidR="001828C5">
        <w:rPr>
          <w:rFonts w:hint="eastAsia"/>
        </w:rPr>
        <w:t xml:space="preserve"> </w:t>
      </w:r>
      <w:r w:rsidR="0066072A">
        <w:rPr>
          <w:rFonts w:hint="eastAsia"/>
        </w:rPr>
        <w:t>设备驱动程序</w:t>
      </w:r>
    </w:p>
    <w:p w:rsidR="00F7773D" w:rsidRDefault="00F7773D" w:rsidP="00F7773D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内核的配置和编译的过程是什么？请简述</w:t>
      </w:r>
    </w:p>
    <w:p w:rsidR="00F7773D" w:rsidRDefault="00F7773D" w:rsidP="00F7773D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内核模块的开发和运行流程是什么？</w:t>
      </w:r>
    </w:p>
    <w:p w:rsidR="00F7773D" w:rsidRDefault="00F7773D" w:rsidP="00F7773D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编写一个内核程序，使其输出</w:t>
      </w:r>
      <w:r>
        <w:rPr>
          <w:rFonts w:hint="eastAsia"/>
        </w:rPr>
        <w:t>hello world</w:t>
      </w:r>
    </w:p>
    <w:p w:rsidR="00F7773D" w:rsidRDefault="00F7773D" w:rsidP="00F7773D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用户如何使用设备驱动程序？</w:t>
      </w:r>
    </w:p>
    <w:p w:rsidR="00F7773D" w:rsidRDefault="00F7773D" w:rsidP="00F7773D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字符设备驱动程序包括哪些部分？</w:t>
      </w:r>
    </w:p>
    <w:p w:rsidR="00F7773D" w:rsidRDefault="00F7773D" w:rsidP="00F7773D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memdev</w:t>
      </w:r>
      <w:proofErr w:type="spellEnd"/>
      <w:r>
        <w:rPr>
          <w:rFonts w:hint="eastAsia"/>
        </w:rPr>
        <w:t>字符设备驱动程序为例，理解字符设备驱动程序的工作原理</w:t>
      </w:r>
    </w:p>
    <w:p w:rsidR="00F7773D" w:rsidRDefault="00F7773D" w:rsidP="00F7773D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阅读并理解蜂鸣器设备的驱动程序。</w:t>
      </w:r>
    </w:p>
    <w:p w:rsidR="00EE08B6" w:rsidRDefault="00EE08B6" w:rsidP="009F2706">
      <w:pPr>
        <w:ind w:firstLine="420"/>
      </w:pPr>
    </w:p>
    <w:p w:rsidR="00EE08B6" w:rsidRDefault="00634A20" w:rsidP="009F2706">
      <w:pPr>
        <w:ind w:firstLine="420"/>
      </w:pPr>
      <w:r>
        <w:rPr>
          <w:rFonts w:hint="eastAsia"/>
        </w:rPr>
        <w:t>第十二章</w:t>
      </w:r>
      <w:r>
        <w:rPr>
          <w:rFonts w:hint="eastAsia"/>
        </w:rPr>
        <w:t xml:space="preserve"> Qt</w:t>
      </w:r>
      <w:r>
        <w:rPr>
          <w:rFonts w:hint="eastAsia"/>
        </w:rPr>
        <w:t>应用程序开发简介</w:t>
      </w:r>
    </w:p>
    <w:p w:rsidR="00C67332" w:rsidRDefault="00C67332" w:rsidP="009F2706">
      <w:pPr>
        <w:ind w:firstLine="420"/>
      </w:pPr>
    </w:p>
    <w:p w:rsidR="00C67332" w:rsidRDefault="00C67332" w:rsidP="00C67332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简述</w:t>
      </w:r>
      <w:r>
        <w:rPr>
          <w:rFonts w:hint="eastAsia"/>
        </w:rPr>
        <w:t>QT</w:t>
      </w:r>
      <w:r>
        <w:rPr>
          <w:rFonts w:hint="eastAsia"/>
        </w:rPr>
        <w:t>的发展历史</w:t>
      </w:r>
    </w:p>
    <w:p w:rsidR="00C67332" w:rsidRDefault="00C67332" w:rsidP="00C67332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如何建立</w:t>
      </w:r>
      <w:r>
        <w:rPr>
          <w:rFonts w:hint="eastAsia"/>
        </w:rPr>
        <w:t>QT</w:t>
      </w:r>
      <w:r>
        <w:rPr>
          <w:rFonts w:hint="eastAsia"/>
        </w:rPr>
        <w:t>的运行环境？</w:t>
      </w:r>
    </w:p>
    <w:p w:rsidR="00C67332" w:rsidRDefault="00C67332" w:rsidP="00C67332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如何开发</w:t>
      </w:r>
      <w:r>
        <w:rPr>
          <w:rFonts w:hint="eastAsia"/>
        </w:rPr>
        <w:t>QT</w:t>
      </w:r>
      <w:r>
        <w:rPr>
          <w:rFonts w:hint="eastAsia"/>
        </w:rPr>
        <w:t>应用程序？</w:t>
      </w:r>
    </w:p>
    <w:p w:rsidR="00C67332" w:rsidRDefault="00C67332" w:rsidP="00C6733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编写一个</w:t>
      </w:r>
      <w:r>
        <w:rPr>
          <w:rFonts w:hint="eastAsia"/>
        </w:rPr>
        <w:t>QT</w:t>
      </w:r>
      <w:r>
        <w:rPr>
          <w:rFonts w:hint="eastAsia"/>
        </w:rPr>
        <w:t>应用程序，窗口上有单行编辑框，有</w:t>
      </w:r>
      <w:r>
        <w:rPr>
          <w:rFonts w:hint="eastAsia"/>
        </w:rPr>
        <w:t>button</w:t>
      </w:r>
      <w:r>
        <w:rPr>
          <w:rFonts w:hint="eastAsia"/>
        </w:rPr>
        <w:t>，鼠标点击</w:t>
      </w:r>
      <w:r>
        <w:rPr>
          <w:rFonts w:hint="eastAsia"/>
        </w:rPr>
        <w:t>button</w:t>
      </w:r>
      <w:r>
        <w:rPr>
          <w:rFonts w:hint="eastAsia"/>
        </w:rPr>
        <w:t>，单行编辑框内的字符串发生变化。</w:t>
      </w:r>
    </w:p>
    <w:p w:rsidR="00C67332" w:rsidRPr="00F32320" w:rsidRDefault="00C67332" w:rsidP="00C67332">
      <w:pPr>
        <w:spacing w:line="360" w:lineRule="auto"/>
        <w:ind w:firstLine="480"/>
        <w:rPr>
          <w:rFonts w:ascii="宋体"/>
          <w:sz w:val="24"/>
        </w:rPr>
      </w:pPr>
    </w:p>
    <w:p w:rsidR="009239DC" w:rsidRPr="00C67332" w:rsidRDefault="009239DC" w:rsidP="009F2706">
      <w:pPr>
        <w:ind w:firstLine="420"/>
      </w:pPr>
    </w:p>
    <w:p w:rsidR="009239DC" w:rsidRPr="009F2706" w:rsidRDefault="009239DC" w:rsidP="009F2706">
      <w:pPr>
        <w:ind w:firstLine="420"/>
      </w:pPr>
    </w:p>
    <w:sectPr w:rsidR="009239DC" w:rsidRPr="009F2706" w:rsidSect="00306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59B" w:rsidRDefault="00DF159B" w:rsidP="00FD1A83">
      <w:pPr>
        <w:spacing w:line="240" w:lineRule="auto"/>
        <w:ind w:firstLine="420"/>
      </w:pPr>
      <w:r>
        <w:separator/>
      </w:r>
    </w:p>
  </w:endnote>
  <w:endnote w:type="continuationSeparator" w:id="0">
    <w:p w:rsidR="00DF159B" w:rsidRDefault="00DF159B" w:rsidP="00FD1A8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方正粗圆简体">
    <w:altName w:val="宋体"/>
    <w:charset w:val="86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A83" w:rsidRDefault="00FD1A83" w:rsidP="00FD1A83">
    <w:pPr>
      <w:pStyle w:val="ad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A83" w:rsidRDefault="00FD1A83" w:rsidP="00FD1A83">
    <w:pPr>
      <w:pStyle w:val="ad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A83" w:rsidRDefault="00FD1A83" w:rsidP="00FD1A83">
    <w:pPr>
      <w:pStyle w:val="ad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59B" w:rsidRDefault="00DF159B" w:rsidP="00FD1A83">
      <w:pPr>
        <w:spacing w:line="240" w:lineRule="auto"/>
        <w:ind w:firstLine="420"/>
      </w:pPr>
      <w:r>
        <w:separator/>
      </w:r>
    </w:p>
  </w:footnote>
  <w:footnote w:type="continuationSeparator" w:id="0">
    <w:p w:rsidR="00DF159B" w:rsidRDefault="00DF159B" w:rsidP="00FD1A8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A83" w:rsidRDefault="00FD1A83" w:rsidP="00FD1A83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A83" w:rsidRDefault="00FD1A83" w:rsidP="00FD1A83">
    <w:pPr>
      <w:pStyle w:val="ac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A83" w:rsidRDefault="00FD1A83" w:rsidP="00FD1A83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55pt;height:11.55pt" o:bullet="t">
        <v:imagedata r:id="rId1" o:title="BD10297_"/>
      </v:shape>
    </w:pict>
  </w:numPicBullet>
  <w:numPicBullet w:numPicBulletId="1">
    <w:pict>
      <v:shape id="_x0000_i1065" type="#_x0000_t75" style="width:11.55pt;height:11.55pt" o:bullet="t">
        <v:imagedata r:id="rId2" o:title="BD10298_"/>
      </v:shape>
    </w:pict>
  </w:numPicBullet>
  <w:abstractNum w:abstractNumId="0">
    <w:nsid w:val="0005663C"/>
    <w:multiLevelType w:val="hybridMultilevel"/>
    <w:tmpl w:val="AEE03958"/>
    <w:lvl w:ilvl="0" w:tplc="3148E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AEF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7E9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62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909D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DE95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F8EB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3C1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A8F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FC4EC3"/>
    <w:multiLevelType w:val="hybridMultilevel"/>
    <w:tmpl w:val="AD1EC728"/>
    <w:lvl w:ilvl="0" w:tplc="FF02A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44F4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2F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8889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CC1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3AF5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E22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68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A635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B6AF6"/>
    <w:multiLevelType w:val="singleLevel"/>
    <w:tmpl w:val="61D83B34"/>
    <w:lvl w:ilvl="0">
      <w:start w:val="1"/>
      <w:numFmt w:val="japaneseCounting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">
    <w:nsid w:val="0D483246"/>
    <w:multiLevelType w:val="hybridMultilevel"/>
    <w:tmpl w:val="A1328308"/>
    <w:lvl w:ilvl="0" w:tplc="5B367A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6125298"/>
    <w:multiLevelType w:val="hybridMultilevel"/>
    <w:tmpl w:val="8C867B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8D2908"/>
    <w:multiLevelType w:val="hybridMultilevel"/>
    <w:tmpl w:val="878686DC"/>
    <w:lvl w:ilvl="0" w:tplc="FFFFFFFF">
      <w:start w:val="1"/>
      <w:numFmt w:val="decimal"/>
      <w:lvlText w:val="%1."/>
      <w:lvlJc w:val="left"/>
      <w:pPr>
        <w:tabs>
          <w:tab w:val="num" w:pos="845"/>
        </w:tabs>
        <w:ind w:left="845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>
    <w:nsid w:val="45FE6A95"/>
    <w:multiLevelType w:val="hybridMultilevel"/>
    <w:tmpl w:val="56544F16"/>
    <w:lvl w:ilvl="0" w:tplc="6A4EB3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8A4C38"/>
    <w:multiLevelType w:val="hybridMultilevel"/>
    <w:tmpl w:val="1046B8AE"/>
    <w:lvl w:ilvl="0" w:tplc="8A58F5B0">
      <w:start w:val="1"/>
      <w:numFmt w:val="bullet"/>
      <w:lvlText w:val=""/>
      <w:lvlJc w:val="left"/>
      <w:pPr>
        <w:tabs>
          <w:tab w:val="num" w:pos="856"/>
        </w:tabs>
        <w:ind w:left="8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6"/>
        </w:tabs>
        <w:ind w:left="12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6"/>
        </w:tabs>
        <w:ind w:left="16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6"/>
        </w:tabs>
        <w:ind w:left="21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6"/>
        </w:tabs>
        <w:ind w:left="25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6"/>
        </w:tabs>
        <w:ind w:left="29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6"/>
        </w:tabs>
        <w:ind w:left="33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6"/>
        </w:tabs>
        <w:ind w:left="37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6"/>
        </w:tabs>
        <w:ind w:left="4216" w:hanging="420"/>
      </w:pPr>
      <w:rPr>
        <w:rFonts w:ascii="Wingdings" w:hAnsi="Wingdings" w:hint="default"/>
      </w:rPr>
    </w:lvl>
  </w:abstractNum>
  <w:abstractNum w:abstractNumId="8">
    <w:nsid w:val="659F4A1F"/>
    <w:multiLevelType w:val="singleLevel"/>
    <w:tmpl w:val="B9382E2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9">
    <w:nsid w:val="69ED07D9"/>
    <w:multiLevelType w:val="hybridMultilevel"/>
    <w:tmpl w:val="92CC201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>
    <w:nsid w:val="6D215CA8"/>
    <w:multiLevelType w:val="hybridMultilevel"/>
    <w:tmpl w:val="BD3666A0"/>
    <w:lvl w:ilvl="0" w:tplc="6A4EB3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2561A27"/>
    <w:multiLevelType w:val="hybridMultilevel"/>
    <w:tmpl w:val="ED4074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53E1"/>
    <w:rsid w:val="00066A03"/>
    <w:rsid w:val="00073E5D"/>
    <w:rsid w:val="00074149"/>
    <w:rsid w:val="000E1EEB"/>
    <w:rsid w:val="000F7FF4"/>
    <w:rsid w:val="00124F7A"/>
    <w:rsid w:val="001828C5"/>
    <w:rsid w:val="00205833"/>
    <w:rsid w:val="0027475D"/>
    <w:rsid w:val="00306DAF"/>
    <w:rsid w:val="003319B3"/>
    <w:rsid w:val="0035441A"/>
    <w:rsid w:val="00361325"/>
    <w:rsid w:val="0038083A"/>
    <w:rsid w:val="003872DF"/>
    <w:rsid w:val="00407BE3"/>
    <w:rsid w:val="00476708"/>
    <w:rsid w:val="00493D0F"/>
    <w:rsid w:val="004D6BE3"/>
    <w:rsid w:val="004F2B6A"/>
    <w:rsid w:val="004F6565"/>
    <w:rsid w:val="005B422C"/>
    <w:rsid w:val="00633AD4"/>
    <w:rsid w:val="00634A20"/>
    <w:rsid w:val="006471A4"/>
    <w:rsid w:val="0066072A"/>
    <w:rsid w:val="00681FAE"/>
    <w:rsid w:val="006D6DD7"/>
    <w:rsid w:val="007230B9"/>
    <w:rsid w:val="007F5BF1"/>
    <w:rsid w:val="00844C24"/>
    <w:rsid w:val="00873FE4"/>
    <w:rsid w:val="0087536C"/>
    <w:rsid w:val="008E4EC9"/>
    <w:rsid w:val="009239DC"/>
    <w:rsid w:val="00925E58"/>
    <w:rsid w:val="00985010"/>
    <w:rsid w:val="00995244"/>
    <w:rsid w:val="009B6E97"/>
    <w:rsid w:val="009F2706"/>
    <w:rsid w:val="00A16581"/>
    <w:rsid w:val="00A7029E"/>
    <w:rsid w:val="00A83569"/>
    <w:rsid w:val="00A92472"/>
    <w:rsid w:val="00AB6326"/>
    <w:rsid w:val="00BB7C7E"/>
    <w:rsid w:val="00C068AC"/>
    <w:rsid w:val="00C452CC"/>
    <w:rsid w:val="00C67332"/>
    <w:rsid w:val="00C7452B"/>
    <w:rsid w:val="00CA4761"/>
    <w:rsid w:val="00CD3816"/>
    <w:rsid w:val="00CE41CB"/>
    <w:rsid w:val="00D0579F"/>
    <w:rsid w:val="00D46711"/>
    <w:rsid w:val="00D527DD"/>
    <w:rsid w:val="00D720C4"/>
    <w:rsid w:val="00D823E4"/>
    <w:rsid w:val="00DB08D2"/>
    <w:rsid w:val="00DC3C49"/>
    <w:rsid w:val="00DF159B"/>
    <w:rsid w:val="00DF54A6"/>
    <w:rsid w:val="00E05D8D"/>
    <w:rsid w:val="00E153E1"/>
    <w:rsid w:val="00E1613B"/>
    <w:rsid w:val="00E31F71"/>
    <w:rsid w:val="00E40D38"/>
    <w:rsid w:val="00E437B5"/>
    <w:rsid w:val="00E60DF1"/>
    <w:rsid w:val="00EE08B6"/>
    <w:rsid w:val="00F65C8E"/>
    <w:rsid w:val="00F7773D"/>
    <w:rsid w:val="00F80936"/>
    <w:rsid w:val="00F818E0"/>
    <w:rsid w:val="00F948EA"/>
    <w:rsid w:val="00F96621"/>
    <w:rsid w:val="00FD1A83"/>
    <w:rsid w:val="00FF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1325"/>
    <w:pPr>
      <w:widowControl w:val="0"/>
      <w:spacing w:line="314" w:lineRule="atLeast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06DAF"/>
    <w:pPr>
      <w:keepNext/>
      <w:keepLines/>
      <w:adjustRightInd w:val="0"/>
      <w:spacing w:before="480" w:after="480"/>
      <w:ind w:firstLineChars="0" w:firstLine="0"/>
      <w:jc w:val="center"/>
      <w:textAlignment w:val="baseline"/>
      <w:outlineLvl w:val="0"/>
    </w:pPr>
    <w:rPr>
      <w:rFonts w:ascii="方正大标宋简体" w:eastAsia="方正大标宋简体"/>
      <w:bCs/>
      <w:kern w:val="44"/>
      <w:sz w:val="44"/>
      <w:szCs w:val="20"/>
    </w:rPr>
  </w:style>
  <w:style w:type="paragraph" w:styleId="2">
    <w:name w:val="heading 2"/>
    <w:basedOn w:val="a"/>
    <w:next w:val="a"/>
    <w:qFormat/>
    <w:rsid w:val="000F7FF4"/>
    <w:pPr>
      <w:keepNext/>
      <w:keepLines/>
      <w:spacing w:before="360" w:after="360"/>
      <w:ind w:firstLineChars="0" w:firstLine="0"/>
      <w:jc w:val="left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rsid w:val="000F7FF4"/>
    <w:pPr>
      <w:keepNext/>
      <w:keepLines/>
      <w:adjustRightInd w:val="0"/>
      <w:spacing w:before="240" w:after="240"/>
      <w:ind w:firstLineChars="0" w:firstLine="0"/>
      <w:jc w:val="left"/>
      <w:textAlignment w:val="baseline"/>
      <w:outlineLvl w:val="2"/>
    </w:pPr>
    <w:rPr>
      <w:rFonts w:ascii="Arial" w:eastAsia="黑体" w:hAnsi="Arial" w:cs="Arial"/>
      <w:kern w:val="0"/>
      <w:sz w:val="30"/>
      <w:szCs w:val="20"/>
    </w:rPr>
  </w:style>
  <w:style w:type="paragraph" w:styleId="4">
    <w:name w:val="heading 4"/>
    <w:basedOn w:val="a"/>
    <w:next w:val="a"/>
    <w:qFormat/>
    <w:rsid w:val="000F7FF4"/>
    <w:pPr>
      <w:keepNext/>
      <w:keepLines/>
      <w:adjustRightInd w:val="0"/>
      <w:spacing w:beforeLines="50" w:after="100" w:afterAutospacing="1"/>
      <w:ind w:leftChars="100" w:left="1050" w:rightChars="100" w:right="100" w:firstLineChars="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rsid w:val="00306DAF"/>
    <w:pPr>
      <w:widowControl/>
      <w:snapToGrid w:val="0"/>
      <w:spacing w:beforeLines="100" w:line="312" w:lineRule="atLeast"/>
      <w:ind w:firstLineChars="0" w:firstLine="0"/>
      <w:jc w:val="center"/>
      <w:outlineLvl w:val="5"/>
    </w:pPr>
    <w:rPr>
      <w:sz w:val="18"/>
    </w:rPr>
  </w:style>
  <w:style w:type="paragraph" w:customStyle="1" w:styleId="a4">
    <w:name w:val="图题"/>
    <w:basedOn w:val="a"/>
    <w:rsid w:val="00306DAF"/>
    <w:pPr>
      <w:spacing w:afterLines="100" w:line="280" w:lineRule="atLeast"/>
      <w:ind w:firstLineChars="0" w:firstLine="0"/>
      <w:jc w:val="center"/>
    </w:pPr>
    <w:rPr>
      <w:rFonts w:ascii="Arial" w:eastAsia="黑体" w:hAnsi="Arial"/>
    </w:rPr>
  </w:style>
  <w:style w:type="paragraph" w:customStyle="1" w:styleId="a5">
    <w:name w:val="表题"/>
    <w:basedOn w:val="a"/>
    <w:rsid w:val="00306DAF"/>
    <w:pPr>
      <w:spacing w:beforeLines="50" w:afterLines="20" w:line="400" w:lineRule="atLeast"/>
      <w:ind w:firstLineChars="0" w:firstLine="0"/>
      <w:jc w:val="center"/>
    </w:pPr>
    <w:rPr>
      <w:rFonts w:ascii="Arial" w:eastAsia="黑体" w:hAnsi="Arial"/>
      <w:sz w:val="20"/>
    </w:rPr>
  </w:style>
  <w:style w:type="paragraph" w:customStyle="1" w:styleId="a6">
    <w:name w:val="表文"/>
    <w:basedOn w:val="a"/>
    <w:rsid w:val="00306DAF"/>
    <w:pPr>
      <w:spacing w:line="280" w:lineRule="atLeast"/>
      <w:ind w:firstLine="360"/>
    </w:pPr>
    <w:rPr>
      <w:sz w:val="18"/>
    </w:rPr>
  </w:style>
  <w:style w:type="paragraph" w:customStyle="1" w:styleId="a7">
    <w:name w:val="表栏名"/>
    <w:basedOn w:val="a6"/>
    <w:rsid w:val="00306DAF"/>
    <w:pPr>
      <w:ind w:firstLineChars="0" w:firstLine="0"/>
      <w:jc w:val="center"/>
    </w:pPr>
    <w:rPr>
      <w:rFonts w:ascii="Arial" w:eastAsia="黑体" w:hAnsi="Arial"/>
    </w:rPr>
  </w:style>
  <w:style w:type="paragraph" w:styleId="a8">
    <w:name w:val="Title"/>
    <w:basedOn w:val="a"/>
    <w:qFormat/>
    <w:rsid w:val="00306DAF"/>
    <w:pPr>
      <w:adjustRightInd w:val="0"/>
      <w:spacing w:before="600" w:after="600"/>
      <w:ind w:firstLineChars="0" w:firstLine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customStyle="1" w:styleId="a9">
    <w:name w:val="表注文"/>
    <w:basedOn w:val="a"/>
    <w:rsid w:val="00306DAF"/>
    <w:pPr>
      <w:adjustRightInd w:val="0"/>
      <w:snapToGrid w:val="0"/>
      <w:spacing w:line="280" w:lineRule="atLeast"/>
      <w:ind w:firstLineChars="0" w:firstLine="340"/>
      <w:textAlignment w:val="baseline"/>
    </w:pPr>
    <w:rPr>
      <w:kern w:val="0"/>
      <w:sz w:val="18"/>
      <w:szCs w:val="20"/>
    </w:rPr>
  </w:style>
  <w:style w:type="paragraph" w:customStyle="1" w:styleId="aa">
    <w:name w:val="程序"/>
    <w:basedOn w:val="a"/>
    <w:rsid w:val="00306DAF"/>
    <w:pPr>
      <w:adjustRightInd w:val="0"/>
      <w:snapToGrid w:val="0"/>
      <w:spacing w:line="280" w:lineRule="atLeast"/>
      <w:ind w:left="652" w:firstLineChars="0" w:firstLine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ab">
    <w:name w:val="Document Map"/>
    <w:basedOn w:val="a"/>
    <w:semiHidden/>
    <w:rsid w:val="00E153E1"/>
    <w:pPr>
      <w:shd w:val="clear" w:color="auto" w:fill="000080"/>
    </w:pPr>
  </w:style>
  <w:style w:type="paragraph" w:styleId="ac">
    <w:name w:val="header"/>
    <w:basedOn w:val="a"/>
    <w:link w:val="Char"/>
    <w:rsid w:val="00FD1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c"/>
    <w:rsid w:val="00FD1A83"/>
    <w:rPr>
      <w:kern w:val="2"/>
      <w:sz w:val="18"/>
      <w:szCs w:val="18"/>
    </w:rPr>
  </w:style>
  <w:style w:type="paragraph" w:styleId="ad">
    <w:name w:val="footer"/>
    <w:basedOn w:val="a"/>
    <w:link w:val="Char0"/>
    <w:rsid w:val="00FD1A8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d"/>
    <w:rsid w:val="00FD1A83"/>
    <w:rPr>
      <w:kern w:val="2"/>
      <w:sz w:val="18"/>
      <w:szCs w:val="18"/>
    </w:rPr>
  </w:style>
  <w:style w:type="paragraph" w:styleId="ae">
    <w:name w:val="Balloon Text"/>
    <w:basedOn w:val="a"/>
    <w:link w:val="Char1"/>
    <w:rsid w:val="007230B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e"/>
    <w:rsid w:val="007230B9"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F7773D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0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20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70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33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5068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12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934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63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28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zdb\&#25105;&#30340;&#20010;&#20154;&#36164;&#26009;\&#25105;&#33258;&#24049;\resume\book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819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交排版前要求</vt:lpstr>
    </vt:vector>
  </TitlesOfParts>
  <Company>jdsd</Company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交排版前要求</dc:title>
  <dc:creator>Administrator</dc:creator>
  <cp:lastModifiedBy>Administrator</cp:lastModifiedBy>
  <cp:revision>96</cp:revision>
  <cp:lastPrinted>2001-07-17T07:47:00Z</cp:lastPrinted>
  <dcterms:created xsi:type="dcterms:W3CDTF">2012-09-06T12:07:00Z</dcterms:created>
  <dcterms:modified xsi:type="dcterms:W3CDTF">2018-05-22T11:45:00Z</dcterms:modified>
</cp:coreProperties>
</file>