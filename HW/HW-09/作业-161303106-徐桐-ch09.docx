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第九章 网络编程</w:t>
      </w:r>
    </w:p>
    <w:p>
      <w:pPr>
        <w:pStyle w:val="Normal"/>
        <w:ind w:firstLine="420"/>
        <w:rPr/>
      </w:pPr>
      <w:r>
        <w:rPr/>
        <w:t>1.</w:t>
        <w:tab/>
      </w:r>
      <w:r>
        <w:rPr/>
        <w:t>什么是</w:t>
      </w:r>
      <w:r>
        <w:rPr/>
        <w:t>TCP</w:t>
      </w:r>
      <w:r>
        <w:rPr/>
        <w:t>，</w:t>
      </w:r>
      <w:r>
        <w:rPr/>
        <w:t>UDP</w:t>
      </w:r>
      <w:r>
        <w:rPr/>
        <w:t>？</w:t>
      </w:r>
    </w:p>
    <w:p>
      <w:pPr>
        <w:pStyle w:val="Normal"/>
        <w:ind w:left="840" w:firstLine="420"/>
        <w:rPr/>
      </w:pPr>
      <w:r>
        <w:rPr/>
        <w:t>TCP</w:t>
      </w:r>
      <w:r>
        <w:rPr/>
        <w:t>与</w:t>
      </w:r>
      <w:r>
        <w:rPr/>
        <w:t>UDP</w:t>
      </w:r>
      <w:r>
        <w:rPr/>
        <w:t>是传输层协议；</w:t>
      </w:r>
    </w:p>
    <w:p>
      <w:pPr>
        <w:pStyle w:val="Normal"/>
        <w:ind w:left="840" w:firstLine="420"/>
        <w:rPr/>
      </w:pPr>
      <w:r>
        <w:rPr/>
        <w:t>TCP</w:t>
      </w:r>
      <w:r>
        <w:rPr/>
        <w:t>协议对网络上用户进程之间的对话负责</w:t>
      </w:r>
      <w:r>
        <w:rPr/>
        <w:t>，它确保进程间的可靠通信；</w:t>
      </w:r>
    </w:p>
    <w:p>
      <w:pPr>
        <w:pStyle w:val="Normal"/>
        <w:ind w:left="840" w:firstLine="420"/>
        <w:rPr/>
      </w:pPr>
      <w:r>
        <w:rPr/>
        <w:t>UDP</w:t>
      </w:r>
      <w:r>
        <w:rPr/>
        <w:t>提供不可靠的无连接传输层服务，它允许在源和目的地之间传送数据，而不必要在传送数据之前建立对话。</w:t>
      </w:r>
    </w:p>
    <w:p>
      <w:pPr>
        <w:pStyle w:val="Normal"/>
        <w:ind w:firstLine="420"/>
        <w:rPr/>
      </w:pPr>
      <w:r>
        <w:rPr/>
        <w:t>2.</w:t>
        <w:tab/>
      </w:r>
      <w:r>
        <w:rPr/>
        <w:t>客户端和服务器端，采用</w:t>
      </w:r>
      <w:r>
        <w:rPr/>
        <w:t>TCP</w:t>
      </w:r>
      <w:r>
        <w:rPr/>
        <w:t>通信的程序结构是怎样的？</w:t>
      </w:r>
    </w:p>
    <w:p>
      <w:pPr>
        <w:pStyle w:val="Normal"/>
        <w:ind w:left="420" w:firstLine="420"/>
        <w:rPr/>
      </w:pPr>
      <w:r>
        <w:rPr/>
        <w:t>服务器</w:t>
      </w:r>
      <w:r>
        <w:rPr/>
        <w:t>端：</w:t>
      </w:r>
    </w:p>
    <w:p>
      <w:pPr>
        <w:pStyle w:val="Normal"/>
        <w:ind w:left="420" w:firstLine="420"/>
        <w:rPr/>
      </w:pPr>
      <w:r>
        <w:rPr/>
        <w:tab/>
        <w:t>socket</w:t>
      </w:r>
      <w:r>
        <w:rPr/>
        <w:t>创建</w:t>
      </w:r>
      <w:r>
        <w:rPr/>
        <w:t>sock</w:t>
      </w:r>
      <w:r>
        <w:rPr/>
        <w:t>文件描述符</w:t>
      </w:r>
    </w:p>
    <w:p>
      <w:pPr>
        <w:pStyle w:val="Normal"/>
        <w:ind w:left="420" w:firstLine="420"/>
        <w:rPr/>
      </w:pPr>
      <w:r>
        <w:rPr/>
        <w:tab/>
        <w:t>bind</w:t>
      </w:r>
      <w:r>
        <w:rPr/>
        <w:t>将网络端口与</w:t>
      </w:r>
      <w:r>
        <w:rPr/>
        <w:t>sock</w:t>
      </w:r>
      <w:r>
        <w:rPr/>
        <w:t>文件描述符绑定</w:t>
      </w:r>
    </w:p>
    <w:p>
      <w:pPr>
        <w:pStyle w:val="Normal"/>
        <w:ind w:left="420" w:firstLine="420"/>
        <w:rPr/>
      </w:pPr>
      <w:r>
        <w:rPr/>
        <w:tab/>
        <w:t>listen</w:t>
      </w:r>
      <w:r>
        <w:rPr/>
        <w:t>设定同时连入的客户端数量</w:t>
      </w:r>
    </w:p>
    <w:p>
      <w:pPr>
        <w:pStyle w:val="Normal"/>
        <w:ind w:left="420" w:firstLine="420"/>
        <w:rPr/>
      </w:pPr>
      <w:r>
        <w:rPr/>
        <w:tab/>
        <w:t>accept</w:t>
      </w:r>
      <w:r>
        <w:rPr/>
        <w:t>监听客户端接入</w:t>
      </w:r>
      <w:r>
        <w:rPr/>
        <w:t>，并接受连接</w:t>
      </w:r>
    </w:p>
    <w:p>
      <w:pPr>
        <w:pStyle w:val="Normal"/>
        <w:ind w:left="420" w:firstLine="420"/>
        <w:rPr/>
      </w:pPr>
      <w:r>
        <w:rPr/>
        <w:tab/>
        <w:t>recv</w:t>
      </w:r>
      <w:r>
        <w:rPr/>
        <w:t>接收来自客户端</w:t>
      </w:r>
      <w:r>
        <w:rPr/>
        <w:t>的数据</w:t>
      </w:r>
    </w:p>
    <w:p>
      <w:pPr>
        <w:pStyle w:val="Normal"/>
        <w:ind w:left="420" w:firstLine="420"/>
        <w:rPr/>
      </w:pPr>
      <w:r>
        <w:rPr/>
        <w:tab/>
        <w:t>send</w:t>
      </w:r>
      <w:r>
        <w:rPr/>
        <w:t>将数据发送到客户端</w:t>
      </w:r>
    </w:p>
    <w:p>
      <w:pPr>
        <w:pStyle w:val="Normal"/>
        <w:ind w:left="420" w:firstLine="420"/>
        <w:rPr/>
      </w:pPr>
      <w:r>
        <w:rPr/>
        <w:tab/>
        <w:t>close</w:t>
      </w:r>
      <w:r>
        <w:rPr/>
        <w:t>关闭套接字</w:t>
      </w:r>
    </w:p>
    <w:p>
      <w:pPr>
        <w:pStyle w:val="Normal"/>
        <w:ind w:left="420" w:firstLine="420"/>
        <w:rPr/>
      </w:pPr>
      <w:r>
        <w:rPr/>
        <w:t>客户端</w:t>
      </w:r>
      <w:r>
        <w:rPr/>
        <w:t>：</w:t>
      </w:r>
    </w:p>
    <w:p>
      <w:pPr>
        <w:pStyle w:val="Normal"/>
        <w:ind w:left="420" w:firstLine="420"/>
        <w:rPr/>
      </w:pPr>
      <w:r>
        <w:rPr/>
        <w:tab/>
        <w:t>socket</w:t>
      </w:r>
      <w:r>
        <w:rPr/>
        <w:t>创建</w:t>
      </w:r>
      <w:r>
        <w:rPr/>
        <w:t>sock</w:t>
      </w:r>
      <w:r>
        <w:rPr/>
        <w:t>文件描述符</w:t>
      </w:r>
    </w:p>
    <w:p>
      <w:pPr>
        <w:pStyle w:val="Normal"/>
        <w:ind w:left="420" w:firstLine="420"/>
        <w:rPr/>
      </w:pPr>
      <w:r>
        <w:rPr/>
        <w:tab/>
        <w:t>connect</w:t>
      </w:r>
      <w:r>
        <w:rPr/>
        <w:t>创建</w:t>
      </w:r>
      <w:r>
        <w:rPr/>
        <w:t>到服务器端的连接</w:t>
      </w:r>
    </w:p>
    <w:p>
      <w:pPr>
        <w:pStyle w:val="Normal"/>
        <w:ind w:left="420" w:firstLine="420"/>
        <w:rPr/>
      </w:pPr>
      <w:r>
        <w:rPr/>
        <w:tab/>
        <w:t>recv</w:t>
      </w:r>
      <w:r>
        <w:rPr/>
        <w:t>接收来自客户端</w:t>
      </w:r>
      <w:r>
        <w:rPr/>
        <w:t>的数据</w:t>
      </w:r>
    </w:p>
    <w:p>
      <w:pPr>
        <w:pStyle w:val="Normal"/>
        <w:ind w:left="420" w:firstLine="420"/>
        <w:rPr/>
      </w:pPr>
      <w:r>
        <w:rPr/>
        <w:tab/>
        <w:t>send</w:t>
      </w:r>
      <w:r>
        <w:rPr/>
        <w:t>将数据发送到客户端</w:t>
      </w:r>
    </w:p>
    <w:p>
      <w:pPr>
        <w:pStyle w:val="Normal"/>
        <w:ind w:left="420" w:firstLine="420"/>
        <w:rPr/>
      </w:pPr>
      <w:r>
        <w:rPr/>
        <w:tab/>
        <w:t>close</w:t>
      </w:r>
      <w:r>
        <w:rPr/>
        <w:t>关闭套接字</w:t>
      </w:r>
    </w:p>
    <w:p>
      <w:pPr>
        <w:pStyle w:val="Normal"/>
        <w:ind w:firstLine="420"/>
        <w:rPr/>
      </w:pPr>
      <w:r>
        <w:rPr/>
        <w:t>3.</w:t>
        <w:tab/>
      </w:r>
      <w:r>
        <w:rPr/>
        <w:t>客户端和服务器端，采用</w:t>
      </w:r>
      <w:r>
        <w:rPr/>
        <w:t>UDP</w:t>
      </w:r>
      <w:r>
        <w:rPr/>
        <w:t>通信的程序结构是怎样的？</w:t>
      </w:r>
    </w:p>
    <w:p>
      <w:pPr>
        <w:pStyle w:val="Normal"/>
        <w:ind w:firstLine="420"/>
        <w:rPr/>
      </w:pPr>
      <w:r>
        <w:rPr/>
        <w:tab/>
      </w:r>
      <w:r>
        <w:rPr/>
        <w:t>服务器</w:t>
      </w:r>
      <w:r>
        <w:rPr/>
        <w:t>端：</w:t>
      </w:r>
    </w:p>
    <w:p>
      <w:pPr>
        <w:pStyle w:val="Normal"/>
        <w:ind w:left="420" w:firstLine="420"/>
        <w:rPr/>
      </w:pPr>
      <w:r>
        <w:rPr/>
        <w:tab/>
        <w:t>socket</w:t>
      </w:r>
      <w:r>
        <w:rPr/>
        <w:t>创建</w:t>
      </w:r>
      <w:r>
        <w:rPr/>
        <w:t>sock</w:t>
      </w:r>
      <w:r>
        <w:rPr/>
        <w:t>文件描述符</w:t>
      </w:r>
    </w:p>
    <w:p>
      <w:pPr>
        <w:pStyle w:val="Normal"/>
        <w:ind w:left="420" w:firstLine="420"/>
        <w:rPr/>
      </w:pPr>
      <w:r>
        <w:rPr/>
        <w:tab/>
        <w:t>bind</w:t>
      </w:r>
      <w:r>
        <w:rPr/>
        <w:t>将网络端口与</w:t>
      </w:r>
      <w:r>
        <w:rPr/>
        <w:t>sock</w:t>
      </w:r>
      <w:r>
        <w:rPr/>
        <w:t>文件描述符绑定</w:t>
      </w:r>
    </w:p>
    <w:p>
      <w:pPr>
        <w:pStyle w:val="Normal"/>
        <w:ind w:left="420" w:firstLine="420"/>
        <w:rPr/>
      </w:pPr>
      <w:r>
        <w:rPr/>
        <w:tab/>
        <w:t>recv</w:t>
      </w:r>
      <w:r>
        <w:rPr/>
        <w:t>from</w:t>
      </w:r>
      <w:r>
        <w:rPr/>
        <w:t>接收来自客户端</w:t>
      </w:r>
      <w:r>
        <w:rPr/>
        <w:t>的数据</w:t>
      </w:r>
    </w:p>
    <w:p>
      <w:pPr>
        <w:pStyle w:val="Normal"/>
        <w:ind w:left="420" w:firstLine="420"/>
        <w:rPr/>
      </w:pPr>
      <w:r>
        <w:rPr/>
        <w:tab/>
        <w:t>send</w:t>
      </w:r>
      <w:r>
        <w:rPr/>
        <w:t>to</w:t>
      </w:r>
      <w:r>
        <w:rPr/>
        <w:t>将数据发送到客户端</w:t>
      </w:r>
    </w:p>
    <w:p>
      <w:pPr>
        <w:pStyle w:val="Normal"/>
        <w:ind w:left="420" w:firstLine="420"/>
        <w:rPr/>
      </w:pPr>
      <w:r>
        <w:rPr/>
        <w:tab/>
        <w:t>close</w:t>
      </w:r>
      <w:r>
        <w:rPr/>
        <w:t>关闭套接字</w:t>
      </w:r>
    </w:p>
    <w:p>
      <w:pPr>
        <w:pStyle w:val="Normal"/>
        <w:ind w:left="420" w:firstLine="420"/>
        <w:rPr/>
      </w:pPr>
      <w:r>
        <w:rPr/>
        <w:t>客户端</w:t>
      </w:r>
      <w:r>
        <w:rPr/>
        <w:t>：</w:t>
      </w:r>
    </w:p>
    <w:p>
      <w:pPr>
        <w:pStyle w:val="Normal"/>
        <w:ind w:left="420" w:firstLine="420"/>
        <w:rPr/>
      </w:pPr>
      <w:r>
        <w:rPr/>
        <w:tab/>
        <w:t>socket</w:t>
      </w:r>
      <w:r>
        <w:rPr/>
        <w:t>创建</w:t>
      </w:r>
      <w:r>
        <w:rPr/>
        <w:t>sock</w:t>
      </w:r>
      <w:r>
        <w:rPr/>
        <w:t>文件描述符</w:t>
      </w:r>
    </w:p>
    <w:p>
      <w:pPr>
        <w:pStyle w:val="Normal"/>
        <w:ind w:left="420" w:firstLine="420"/>
        <w:rPr/>
      </w:pPr>
      <w:r>
        <w:rPr/>
        <w:tab/>
        <w:t>recv</w:t>
      </w:r>
      <w:r>
        <w:rPr/>
        <w:t>from</w:t>
      </w:r>
      <w:r>
        <w:rPr/>
        <w:t>接收来自客户端</w:t>
      </w:r>
      <w:r>
        <w:rPr/>
        <w:t>的数据</w:t>
      </w:r>
    </w:p>
    <w:p>
      <w:pPr>
        <w:pStyle w:val="Normal"/>
        <w:ind w:left="420" w:firstLine="420"/>
        <w:rPr/>
      </w:pPr>
      <w:r>
        <w:rPr/>
        <w:tab/>
        <w:t>send</w:t>
      </w:r>
      <w:r>
        <w:rPr/>
        <w:t>to</w:t>
      </w:r>
      <w:r>
        <w:rPr/>
        <w:t>将数据发送到客户端</w:t>
      </w:r>
    </w:p>
    <w:p>
      <w:pPr>
        <w:pStyle w:val="Normal"/>
        <w:ind w:firstLine="420"/>
        <w:rPr/>
      </w:pPr>
      <w:r>
        <w:rPr/>
        <w:tab/>
        <w:tab/>
        <w:t>close</w:t>
      </w:r>
      <w:r>
        <w:rPr/>
        <w:t>关闭套接字</w:t>
      </w:r>
    </w:p>
    <w:p>
      <w:pPr>
        <w:pStyle w:val="Normal"/>
        <w:ind w:firstLine="420"/>
        <w:rPr/>
      </w:pPr>
      <w:r>
        <w:rPr/>
        <w:t xml:space="preserve">4. </w:t>
      </w:r>
      <w:r>
        <w:rPr/>
        <w:t>编写两个基于</w:t>
      </w:r>
      <w:r>
        <w:rPr/>
        <w:t>TCP</w:t>
      </w:r>
      <w:r>
        <w:rPr/>
        <w:t>的</w:t>
      </w:r>
      <w:r>
        <w:rPr/>
        <w:t>chat</w:t>
      </w:r>
      <w:r>
        <w:rPr/>
        <w:t>程序，</w:t>
      </w:r>
      <w:r>
        <w:rPr/>
        <w:t>clientchattcp</w:t>
      </w:r>
      <w:r>
        <w:rPr/>
        <w:t>和</w:t>
      </w:r>
      <w:r>
        <w:rPr/>
        <w:t>serverchattcp</w:t>
      </w:r>
      <w:r>
        <w:rPr/>
        <w:t>，</w:t>
      </w:r>
      <w:r>
        <w:rPr/>
        <w:t>serverchattcp</w:t>
      </w:r>
      <w:r>
        <w:rPr/>
        <w:t>先运行，然后</w:t>
      </w:r>
      <w:r>
        <w:rPr/>
        <w:t>clientchattcp</w:t>
      </w:r>
      <w:r>
        <w:rPr/>
        <w:t>运行，</w:t>
      </w:r>
      <w:r>
        <w:rPr/>
        <w:t>clientchattcp</w:t>
      </w:r>
      <w:r>
        <w:rPr/>
        <w:t>上键盘输入的文字在</w:t>
      </w:r>
      <w:r>
        <w:rPr/>
        <w:t>serverchattcp</w:t>
      </w:r>
      <w:r>
        <w:rPr/>
        <w:t>端显示，</w:t>
      </w:r>
      <w:r>
        <w:rPr/>
        <w:t>serverchattcp</w:t>
      </w:r>
      <w:r>
        <w:rPr/>
        <w:t>端键盘输入的文字在</w:t>
      </w:r>
      <w:r>
        <w:rPr/>
        <w:t>clientchattcp</w:t>
      </w:r>
      <w:r>
        <w:rPr/>
        <w:t xml:space="preserve">端显示。 </w:t>
      </w:r>
    </w:p>
    <w:p>
      <w:pPr>
        <w:pStyle w:val="Normal"/>
        <w:ind w:firstLine="420"/>
        <w:rPr/>
      </w:pPr>
      <w:r>
        <w:rPr/>
        <w:t xml:space="preserve">5. </w:t>
      </w:r>
      <w:r>
        <w:rPr/>
        <w:t>编写两个程序，</w:t>
      </w:r>
      <w:r>
        <w:rPr/>
        <w:t>serverfile.c</w:t>
      </w:r>
      <w:r>
        <w:rPr/>
        <w:t>和</w:t>
      </w:r>
      <w:r>
        <w:rPr/>
        <w:t>clientfile.c</w:t>
      </w:r>
      <w:r>
        <w:rPr/>
        <w:t>，</w:t>
      </w:r>
      <w:r>
        <w:rPr/>
        <w:t>clientfile</w:t>
      </w:r>
      <w:r>
        <w:rPr/>
        <w:t>把文件传输给</w:t>
      </w:r>
      <w:r>
        <w:rPr/>
        <w:t>serverfile</w:t>
      </w:r>
      <w:r>
        <w:rPr/>
        <w:t>端，</w:t>
      </w:r>
      <w:r>
        <w:rPr/>
        <w:t>serverfile</w:t>
      </w:r>
      <w:r>
        <w:rPr/>
        <w:t>端收到数据后，存储在本地，类似于通过网络的文件传输。</w:t>
      </w:r>
    </w:p>
    <w:p>
      <w:pPr>
        <w:pStyle w:val="Normal"/>
        <w:ind w:firstLine="420"/>
        <w:rPr/>
      </w:pPr>
      <w:r>
        <w:rPr/>
        <w:t>6.</w:t>
        <w:tab/>
      </w:r>
      <w:r>
        <w:rPr/>
        <w:t>编写一个利用</w:t>
      </w:r>
      <w:r>
        <w:rPr/>
        <w:t>UDP</w:t>
      </w:r>
      <w:r>
        <w:rPr/>
        <w:t>进行通信的客户</w:t>
      </w:r>
      <w:r>
        <w:rPr/>
        <w:t>/</w:t>
      </w:r>
      <w:r>
        <w:rPr/>
        <w:t>服务器程序，客户与服务器双向通信，完成类似聊天的功能。客户端是</w:t>
      </w:r>
      <w:r>
        <w:rPr/>
        <w:t>clientchatudp.c</w:t>
      </w:r>
      <w:r>
        <w:rPr/>
        <w:t>，服务器是</w:t>
      </w:r>
      <w:r>
        <w:rPr/>
        <w:t>serverchatudp.c</w:t>
      </w:r>
    </w:p>
    <w:p>
      <w:pPr>
        <w:pStyle w:val="Normal"/>
        <w:ind w:firstLine="420"/>
        <w:rPr/>
      </w:pPr>
      <w:r>
        <w:rPr/>
        <w:t>7.</w:t>
        <w:tab/>
      </w:r>
      <w:r>
        <w:rPr/>
        <w:t>编写一个并发服务器程序，其中服务器是</w:t>
      </w:r>
      <w:r>
        <w:rPr/>
        <w:t>myserver.c</w:t>
      </w:r>
      <w:r>
        <w:rPr/>
        <w:t>，客户端是</w:t>
      </w:r>
      <w:r>
        <w:rPr/>
        <w:t>myclient.c</w:t>
      </w:r>
      <w:r>
        <w:rPr/>
        <w:t>，要求服务器运行在一个</w:t>
      </w:r>
      <w:r>
        <w:rPr/>
        <w:t>PC</w:t>
      </w:r>
      <w:r>
        <w:rPr/>
        <w:t>上，客户端运行在多个</w:t>
      </w:r>
      <w:r>
        <w:rPr/>
        <w:t>PC</w:t>
      </w:r>
      <w:r>
        <w:rPr/>
        <w:t>上，客户端向服务器端发送字符串（</w:t>
      </w:r>
      <w:r>
        <w:rPr/>
        <w:t>1</w:t>
      </w:r>
      <w:r>
        <w:rPr/>
        <w:t>个字符串的字符），服务器端收到字符串后，每个字符</w:t>
      </w:r>
      <w:r>
        <w:rPr/>
        <w:t>+1</w:t>
      </w:r>
      <w:r>
        <w:rPr/>
        <w:t>，然后发挥客户端，客户端显示出来。</w:t>
      </w:r>
    </w:p>
    <w:p>
      <w:pPr>
        <w:pStyle w:val="Normal"/>
        <w:ind w:firstLine="420"/>
        <w:rPr/>
      </w:pPr>
      <w:r>
        <w:rPr/>
        <w:t xml:space="preserve">8. </w:t>
      </w:r>
      <w:r>
        <w:rPr/>
        <w:t>编写一个</w:t>
      </w:r>
      <w:r>
        <w:rPr/>
        <w:t>TCP</w:t>
      </w:r>
      <w:r>
        <w:rPr/>
        <w:t>并发服务器程序</w:t>
      </w:r>
      <w:r>
        <w:rPr/>
        <w:t>(</w:t>
      </w:r>
      <w:r>
        <w:rPr/>
        <w:t>类似文件服务器应用</w:t>
      </w:r>
      <w:r>
        <w:rPr/>
        <w:t>)</w:t>
      </w:r>
      <w:r>
        <w:rPr/>
        <w:t>，</w:t>
      </w:r>
      <w:r>
        <w:rPr/>
        <w:t>servertcp</w:t>
      </w:r>
      <w:r>
        <w:rPr/>
        <w:t>收到第一个字符串，用此字符串作为文件名创建文件，此后收到的字符串写到文件中，如果收到”</w:t>
      </w:r>
      <w:r>
        <w:rPr/>
        <w:t>exit”</w:t>
      </w:r>
      <w:r>
        <w:rPr/>
        <w:t>，那么关闭文件；</w:t>
      </w:r>
      <w:r>
        <w:rPr/>
        <w:t>clienttcp</w:t>
      </w:r>
      <w:r>
        <w:rPr/>
        <w:t>先向</w:t>
      </w:r>
      <w:r>
        <w:rPr/>
        <w:t>servertcp</w:t>
      </w:r>
      <w:r>
        <w:rPr/>
        <w:t>发送文件名字，然后打开文件，把文件的内容发送给</w:t>
      </w:r>
      <w:r>
        <w:rPr/>
        <w:t>servertcp</w:t>
      </w:r>
      <w:r>
        <w:rPr/>
        <w:t>，如果文件发送完成，向</w:t>
      </w:r>
      <w:r>
        <w:rPr/>
        <w:t>servertcp</w:t>
      </w:r>
      <w:r>
        <w:rPr/>
        <w:t>发送”</w:t>
      </w:r>
      <w:r>
        <w:rPr/>
        <w:t>exit”</w:t>
      </w:r>
      <w:r>
        <w:rPr/>
        <w:t>。作为要发送的文件，文件内容不要有字符串”</w:t>
      </w:r>
      <w:r>
        <w:rPr/>
        <w:t>exit”</w:t>
      </w:r>
      <w:r>
        <w:rPr/>
        <w:t>，程序完成后，运行时先运行</w:t>
      </w:r>
      <w:r>
        <w:rPr/>
        <w:t>servertcp</w:t>
      </w:r>
      <w:r>
        <w:rPr/>
        <w:t>，然后分别运行两个</w:t>
      </w:r>
      <w:r>
        <w:rPr/>
        <w:t>clienttcp</w:t>
      </w:r>
    </w:p>
    <w:p>
      <w:pPr>
        <w:pStyle w:val="Normal"/>
        <w:ind w:firstLine="420"/>
        <w:rPr/>
      </w:pPr>
      <w:r>
        <w:rPr/>
        <w:t>我已将</w:t>
      </w:r>
      <w:r>
        <w:rPr/>
        <w:t>上述五个程序设计</w:t>
      </w:r>
      <w:r>
        <w:rPr/>
        <w:t>题涉及的知识点汇总到两个程序中实现，一个</w:t>
      </w:r>
      <w:r>
        <w:rPr/>
        <w:t>client</w:t>
      </w:r>
      <w:r>
        <w:rPr/>
        <w:t>，一个</w:t>
      </w:r>
      <w:r>
        <w:rPr/>
        <w:t>server</w:t>
      </w:r>
      <w:r>
        <w:rPr/>
        <w:t>，二者可以实现简单聊天室、文件上传（文件下载部分尚有</w:t>
      </w:r>
      <w:r>
        <w:rPr/>
        <w:t>BUG</w:t>
      </w:r>
      <w:r>
        <w:rPr/>
        <w:t>）。</w:t>
      </w:r>
    </w:p>
    <w:p>
      <w:pPr>
        <w:pStyle w:val="Normal"/>
        <w:ind w:firstLine="420"/>
        <w:rPr/>
      </w:pPr>
      <w:r>
        <w:rPr/>
        <w:t>客户端运行时需要两个参数</w:t>
      </w:r>
      <w:r>
        <w:rPr/>
        <w:t>：服务器</w:t>
      </w:r>
      <w:r>
        <w:rPr/>
        <w:t>IP</w:t>
      </w:r>
      <w:r>
        <w:rPr/>
        <w:t>地址、服务器端口号</w:t>
      </w:r>
    </w:p>
    <w:p>
      <w:pPr>
        <w:pStyle w:val="Normal"/>
        <w:ind w:firstLine="420"/>
        <w:rPr/>
      </w:pPr>
      <w:r>
        <w:rPr/>
        <w:t>服务器运行时需要一个参数</w:t>
      </w:r>
      <w:r>
        <w:rPr/>
        <w:t>：用于客户端连入的端口号</w:t>
      </w:r>
    </w:p>
    <w:p>
      <w:pPr>
        <w:pStyle w:val="Normal"/>
        <w:ind w:firstLine="420"/>
        <w:rPr/>
      </w:pPr>
      <w:r>
        <w:rPr/>
        <w:t>服务端将</w:t>
      </w:r>
      <w:r>
        <w:rPr/>
        <w:t>TCP</w:t>
      </w:r>
      <w:r>
        <w:rPr/>
        <w:t>协议与</w:t>
      </w:r>
      <w:r>
        <w:rPr/>
        <w:t>UDP</w:t>
      </w:r>
      <w:r>
        <w:rPr/>
        <w:t>协议绑定到同一个地址端口结构，客户端可以在一个程序中使用</w:t>
      </w:r>
      <w:r>
        <w:rPr/>
        <w:t>TCP</w:t>
      </w:r>
      <w:r>
        <w:rPr/>
        <w:t>、</w:t>
      </w:r>
      <w:r>
        <w:rPr/>
        <w:t>UDP</w:t>
      </w:r>
      <w:r>
        <w:rPr/>
        <w:t>通信。</w:t>
      </w:r>
    </w:p>
    <w:p>
      <w:pPr>
        <w:pStyle w:val="Normal"/>
        <w:ind w:firstLine="420"/>
        <w:rPr/>
      </w:pPr>
      <w:r>
        <w:rPr/>
        <w:t>提供基本的根据</w:t>
      </w:r>
      <w:r>
        <w:rPr/>
        <w:t>ID</w:t>
      </w:r>
      <w:r>
        <w:rPr/>
        <w:t>注册功能、文本广播、文件上传功能，但接收（下载）文件仍有问题。</w:t>
      </w:r>
    </w:p>
    <w:p>
      <w:pPr>
        <w:pStyle w:val="Normal"/>
        <w:ind w:firstLine="420"/>
        <w:rPr/>
      </w:pPr>
      <w:r>
        <w:rPr/>
        <w:t>//</w:t>
      </w:r>
      <w:r>
        <w:rPr/>
        <w:t>client.c</w:t>
      </w:r>
    </w:p>
    <w:p>
      <w:pPr>
        <w:pStyle w:val="Normal"/>
        <w:ind w:firstLine="420"/>
        <w:rPr/>
      </w:pPr>
      <w:r>
        <w:rPr/>
        <w:t>/*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As a client, I will send ![REG]string to register a new ID,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![MSG]string to send userdata,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![SF]filepath to send a file,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![RF]filepath to receive a file,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![QUIT] to quit the chat room,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receive ![ACCREG] / ![REJREG] from the server to ensure the register.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 will receive string from server, the format is [time ID]\nuserdata.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sending a file, I will send ![SF]filename first, then send the file.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receiving a file, I will send ![RF]filename first, then receive the file until the buffer received is NULL.</w:t>
      </w:r>
    </w:p>
    <w:p>
      <w:pPr>
        <w:pStyle w:val="Normal"/>
        <w:ind w:firstLine="420"/>
        <w:rPr/>
      </w:pPr>
      <w:r>
        <w:rPr/>
        <w:t>*/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#include&lt;arpa/inet.h&gt;</w:t>
      </w:r>
    </w:p>
    <w:p>
      <w:pPr>
        <w:pStyle w:val="Normal"/>
        <w:ind w:firstLine="420"/>
        <w:rPr/>
      </w:pPr>
      <w:r>
        <w:rPr/>
        <w:t>#include&lt;sys/socket.h&gt;</w:t>
      </w:r>
    </w:p>
    <w:p>
      <w:pPr>
        <w:pStyle w:val="Normal"/>
        <w:ind w:firstLine="420"/>
        <w:rPr/>
      </w:pPr>
      <w:r>
        <w:rPr/>
        <w:t>#include&lt;netinet/in.h&gt;</w:t>
      </w:r>
    </w:p>
    <w:p>
      <w:pPr>
        <w:pStyle w:val="Normal"/>
        <w:ind w:firstLine="420"/>
        <w:rPr/>
      </w:pPr>
      <w:r>
        <w:rPr/>
        <w:t>#include&lt;sys/stat.h&gt;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TRUE            1</w:t>
      </w:r>
    </w:p>
    <w:p>
      <w:pPr>
        <w:pStyle w:val="Normal"/>
        <w:ind w:firstLine="420"/>
        <w:rPr/>
      </w:pPr>
      <w:r>
        <w:rPr/>
        <w:t>#define MAX_USERDATA    8192                  //max length of userdata string</w:t>
      </w:r>
    </w:p>
    <w:p>
      <w:pPr>
        <w:pStyle w:val="Normal"/>
        <w:ind w:firstLine="420"/>
        <w:rPr/>
      </w:pPr>
      <w:r>
        <w:rPr/>
        <w:t>#define MAX_ID          1024                  //max length of ID string</w:t>
      </w:r>
    </w:p>
    <w:p>
      <w:pPr>
        <w:pStyle w:val="Normal"/>
        <w:ind w:firstLine="420"/>
        <w:rPr/>
      </w:pPr>
      <w:r>
        <w:rPr/>
        <w:t>#define MAX_TIME        20                    //max length of time string</w:t>
      </w:r>
    </w:p>
    <w:p>
      <w:pPr>
        <w:pStyle w:val="Normal"/>
        <w:ind w:firstLine="420"/>
        <w:rPr/>
      </w:pPr>
      <w:r>
        <w:rPr/>
        <w:t>#define MAX_READYTOSEND (MAX_USERDATA + 6)    //max length of ReadytoSend string</w:t>
      </w:r>
    </w:p>
    <w:p>
      <w:pPr>
        <w:pStyle w:val="Normal"/>
        <w:ind w:firstLine="420"/>
        <w:rPr/>
      </w:pPr>
      <w:r>
        <w:rPr/>
        <w:t>#define MAX_RECVFROMSERV    (MAX_TIME + MAX_ID + MAX_USERDATA + 2)  //max length of RecvfromServ string</w:t>
      </w:r>
    </w:p>
    <w:p>
      <w:pPr>
        <w:pStyle w:val="Normal"/>
        <w:ind w:firstLine="420"/>
        <w:rPr/>
      </w:pPr>
      <w:r>
        <w:rPr/>
        <w:t>#define MAX_REG         (MAX_ID + 6)          //max length of register string</w:t>
      </w:r>
    </w:p>
    <w:p>
      <w:pPr>
        <w:pStyle w:val="Normal"/>
        <w:ind w:firstLine="420"/>
        <w:rPr/>
      </w:pPr>
      <w:r>
        <w:rPr/>
        <w:t>#define MAX_REGRESULT   10                    //max length of register sendback string</w:t>
      </w:r>
    </w:p>
    <w:p>
      <w:pPr>
        <w:pStyle w:val="Normal"/>
        <w:ind w:firstLine="420"/>
        <w:rPr/>
      </w:pPr>
      <w:r>
        <w:rPr/>
        <w:t>#define MAX_FILELEN     (1024 * 1024)         //max length of file content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struct sockaddr_in SA; //save target address</w:t>
      </w:r>
    </w:p>
    <w:p>
      <w:pPr>
        <w:pStyle w:val="Normal"/>
        <w:ind w:firstLine="420"/>
        <w:rPr/>
      </w:pPr>
      <w:r>
        <w:rPr/>
        <w:t>int len_SA;            //length of SA</w:t>
      </w:r>
    </w:p>
    <w:p>
      <w:pPr>
        <w:pStyle w:val="Normal"/>
        <w:ind w:firstLine="420"/>
        <w:rPr/>
      </w:pPr>
      <w:r>
        <w:rPr/>
        <w:t>int fd_server;         //file descriptor of target server</w:t>
      </w:r>
    </w:p>
    <w:p>
      <w:pPr>
        <w:pStyle w:val="Normal"/>
        <w:ind w:firstLine="420"/>
        <w:rPr/>
      </w:pPr>
      <w:r>
        <w:rPr/>
        <w:t>pthread_t thread_RS, thread_Snd;//thread IDs of recv and send</w:t>
      </w:r>
    </w:p>
    <w:p>
      <w:pPr>
        <w:pStyle w:val="Normal"/>
        <w:ind w:firstLine="420"/>
        <w:rPr/>
      </w:pPr>
      <w:r>
        <w:rPr/>
        <w:t>int mode_protocol = -1;  //0:TCP 1:UDP</w:t>
      </w:r>
    </w:p>
    <w:p>
      <w:pPr>
        <w:pStyle w:val="Normal"/>
        <w:ind w:firstLine="420"/>
        <w:rPr/>
      </w:pPr>
      <w:r>
        <w:rPr/>
        <w:t>void *ret1 = NULL, *ret2 = NULL;    //return value of two threads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th_Send(void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Userdata[MAX_USERDATA] = { 0 };             //userdata to be filled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 //![REG]userdata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len;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sent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stat FileInfo;                            //record file information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read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Buf_File[MAX_READYTOSEND]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//input string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Userdata);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quit, send quit msg and exit thread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(!strncmp(Userdata,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Userdata);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(!strncmp(Userdata,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stat(Userdata + 5, &amp;FileInfo);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(FileInfo.st_size &gt; 1024 * 1024)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printf("No larger than 1 MiB!\n");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//send ![SF]filename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strcpy(ReadytoSend, "![SF]");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strcat(ReadytoSend, strchr(Userdata + 5, '/') ? strchr(Userdata + 5, '/') + 1 : Userdata + 5);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printf("Sending...\n");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//send file content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fp = fopen(Userdata + 5, "r");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fread(Buf_File, 1, MAX_FILELEN, fp);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Buf_File, ReadLen, MSG_NOSIGNAL);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send(fd_server, Buf_File, ReadLen, MSG_NOSIGNAL);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Buf_File, ReadLen,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sendto(fd_server, Buf_File, ReadLen,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printf("OK\n");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 request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(!strncmp(Userdata,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Userdata);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normal messages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"![MSG]");      //Add ![REG] to ReadytoSend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Userdata);      //connect userdata to ReadytoSend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send(fd_server, ReadytoSend, MAX_READYTOSEND,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sendto(fd_server, ReadytoSend, MAX_READYTOSEND,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memset(Userdata, 0, MAX_USERDATA);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void* th_Recv(void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RecvfromServ[MAX_RECVFROMSERV] = { 0 };    //formatted string received from the server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Buf_File[MAX_RECVFROMSERV]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recv(fd_server, RecvfromServ, MAX_RECVFROMSERV,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recvfrom(fd_server, RecvfromServ, MAX_RECVFROMSERV,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(!strncmp(RecvfromServ,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sendback success flag of receiving a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"![ACCRF]", 8))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fopen(RecvfromServ + 8,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recv(fd_server, Buf_File, MAX_RECVFROMSERV,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ReadLen = recvfrom(fd_server, Buf_File, MAX_RECVFROMSERV,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//only ![ACCRF] header to save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(!strncmp(Buf_File, "![ACCRF]", 8))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fwrite(Buf_File + 8, 1, ReadLen - 8,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printf("File has been downloaded!\n");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sendback error flag of receiving a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"![REJRF]", 8))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printf("File received error!\n");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//server broadcast normal messages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(!strncmp(RecvfromServ, "[", 1))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printf("%s\n\n", RecvfromServ);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memset(RecvfromServ, 0, MAX_RECVFROMSERV);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Register()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str_inputID[MAX_REG] = { 0 };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str_REG[MAX_REG] = { 0 };     //register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//readytosend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str_REGresult[MAX_REGRESULT] = { 0 };  //register sendback string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printf("Please register first\nformat:ID(no space, Max length=1023 Bytes):");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strcpy(str_REG, "![REG]");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scanf("%s", str_inputID);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strcat(str_REG, str_inputID);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strcpy(ReadytoSend, str_REG);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(!mode_protocol)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send(fd_server, str_REG, MAX_REG,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recv(fd_server, str_REGresult, MAX_REGRESULT,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sendto(fd_server, str_REG, MAX_REG, MSG_NOSIGNAL, (struct sockaddr *)&amp;SA, len_SA);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recvfrom(fd_server, str_REGresult, MAX_REGRESULT, MSG_NOSIGNAL, (struct sockaddr *)&amp;SA, &amp;len_SA);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//get accept from server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(!strncmp(str_REGresult, "![ACCREG]", MAX_REGRESULT - 1))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printf("Register successfully!\n");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printf("\nRetry another ID to register!\n");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buffers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memset(str_REG, 0, MAX_REG);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memset(str_inputID, 0, MAX_REG);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memset(str_REGresult, 0, MAX_REGRESULT);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TCPChatRoom()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fd_server = socket(AF_INET, SOCK_STREAM, 0);    //set file descriptor of TCP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connect(fd_server, (struct sockaddr *)&amp;SA, len_SA);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Register();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pthread_create(&amp;thread_RS, NULL, th_Recv,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pthread_create(&amp;thread_Snd, NULL, th_Send,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pthread_join(thread_Snd, &amp;ret1);        //wait for send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pthread_join(thread_RS, &amp;ret2);        //wait for recv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close(fd_server);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UDPChatRoom()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thread_RS, thread_Snd;//thread IDs of recv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void *ret1 = NULL, *ret2 = NULL;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fd_server = socket(AF_INET, SOCK_DGRAM, 0);    //set file descriptor of UDP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Register();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pthread_create(&amp;thread_RS, NULL, th_Recv,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pthread_create(&amp;thread_Snd, NULL, th_Send, 0);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pthread_join(thread_Snd, &amp;ret1);        //wait for send thread to quit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pthread_join(thread_RS, &amp;ret2);        //wait for recv thread to quit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main(int argc, char *argv[])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sel;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(argc == 3)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memset(&amp;SA,0,sizeof(SA));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SA.sin_family = AF_INET;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SA.sin_port = htons(atoi(argv[2]));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inet_pton(AF_INET,argv[1],&amp;SA.sin_addr);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len_SA = sizeof(SA);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printf("In the ChatRoom:\n\"![SF][FilePath]\" to send a file.\n\"![RF][FileName]\" to recv a file and save to the current folder.\n\"![QUIT]\" to exit the chatroom\n1.TCP ChatRoom\n2.UDP ChatRoom\n");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do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sel = getchar();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getchar();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(sel == '1')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mode_protocol = 0;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TCPChatRoom();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 if (sel == '2')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mode_protocol = 1;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UDPChatRoom();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system("clear");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}while (sel != '1' &amp;&amp; sel != '2');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return 0;    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//</w:t>
      </w:r>
      <w:r>
        <w:rPr/>
        <w:t>server.c</w:t>
      </w:r>
    </w:p>
    <w:p>
      <w:pPr>
        <w:pStyle w:val="Normal"/>
        <w:ind w:firstLine="420"/>
        <w:rPr/>
      </w:pPr>
      <w:r>
        <w:rPr/>
        <w:t>/*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As a server, I will send ![ACCREG]/![REJREG] to accept or reject a register,</w:t>
      </w:r>
    </w:p>
    <w:p>
      <w:pPr>
        <w:pStyle w:val="Normal"/>
        <w:ind w:firstLine="420"/>
        <w:rPr/>
      </w:pPr>
      <w:r>
        <w:rPr/>
        <w:t xml:space="preserve">                             </w:t>
      </w:r>
      <w:r>
        <w:rPr/>
        <w:t>message string to client(format is [time ID]\nuserdata),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receive ![REG]stringID from the client,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![MSG]string to broadcast userdata,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![SF]filename to save the file from server,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![RF]filename to send the file to target client,</w:t>
      </w:r>
    </w:p>
    <w:p>
      <w:pPr>
        <w:pStyle w:val="Normal"/>
        <w:ind w:firstLine="420"/>
        <w:rPr/>
      </w:pPr>
      <w:r>
        <w:rPr/>
        <w:t xml:space="preserve">                                </w:t>
      </w:r>
      <w:r>
        <w:rPr/>
        <w:t>![QUIT] to close the connection between server and client.</w:t>
      </w:r>
    </w:p>
    <w:p>
      <w:pPr>
        <w:pStyle w:val="Normal"/>
        <w:ind w:firstLine="420"/>
        <w:rPr/>
      </w:pPr>
      <w:r>
        <w:rPr/>
        <w:t>*/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#include&lt;stdio.h&gt;</w:t>
      </w:r>
    </w:p>
    <w:p>
      <w:pPr>
        <w:pStyle w:val="Normal"/>
        <w:ind w:firstLine="420"/>
        <w:rPr/>
      </w:pPr>
      <w:r>
        <w:rPr/>
        <w:t>#include&lt;stdlib.h&gt;</w:t>
      </w:r>
    </w:p>
    <w:p>
      <w:pPr>
        <w:pStyle w:val="Normal"/>
        <w:ind w:firstLine="420"/>
        <w:rPr/>
      </w:pPr>
      <w:r>
        <w:rPr/>
        <w:t>#include&lt;unistd.h&gt;</w:t>
      </w:r>
    </w:p>
    <w:p>
      <w:pPr>
        <w:pStyle w:val="Normal"/>
        <w:ind w:firstLine="420"/>
        <w:rPr/>
      </w:pPr>
      <w:r>
        <w:rPr/>
        <w:t>#include&lt;pthread.h&gt;</w:t>
      </w:r>
    </w:p>
    <w:p>
      <w:pPr>
        <w:pStyle w:val="Normal"/>
        <w:ind w:firstLine="420"/>
        <w:rPr/>
      </w:pPr>
      <w:r>
        <w:rPr/>
        <w:t>#include&lt;string.h&gt;</w:t>
      </w:r>
    </w:p>
    <w:p>
      <w:pPr>
        <w:pStyle w:val="Normal"/>
        <w:ind w:firstLine="420"/>
        <w:rPr/>
      </w:pPr>
      <w:r>
        <w:rPr/>
        <w:t>#include&lt;time.h&gt;</w:t>
      </w:r>
    </w:p>
    <w:p>
      <w:pPr>
        <w:pStyle w:val="Normal"/>
        <w:ind w:firstLine="420"/>
        <w:rPr/>
      </w:pPr>
      <w:r>
        <w:rPr/>
        <w:t>#include&lt;sys/socket.h&gt;</w:t>
      </w:r>
    </w:p>
    <w:p>
      <w:pPr>
        <w:pStyle w:val="Normal"/>
        <w:ind w:firstLine="420"/>
        <w:rPr/>
      </w:pPr>
      <w:r>
        <w:rPr/>
        <w:t>#include&lt;netinet/in.h&gt;</w:t>
      </w:r>
    </w:p>
    <w:p>
      <w:pPr>
        <w:pStyle w:val="Normal"/>
        <w:ind w:firstLine="420"/>
        <w:rPr/>
      </w:pPr>
      <w:r>
        <w:rPr/>
        <w:t>#include&lt;sys/types.h&gt;</w:t>
      </w:r>
    </w:p>
    <w:p>
      <w:pPr>
        <w:pStyle w:val="Normal"/>
        <w:ind w:firstLine="420"/>
        <w:rPr/>
      </w:pPr>
      <w:r>
        <w:rPr/>
        <w:t>#include&lt;arpa/inet.h&gt;</w:t>
      </w:r>
    </w:p>
    <w:p>
      <w:pPr>
        <w:pStyle w:val="Normal"/>
        <w:ind w:firstLine="420"/>
        <w:rPr/>
      </w:pPr>
      <w:r>
        <w:rPr/>
        <w:t>#include&lt;errno.h&gt;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#define TRUE 1</w:t>
      </w:r>
    </w:p>
    <w:p>
      <w:pPr>
        <w:pStyle w:val="Normal"/>
        <w:ind w:firstLine="420"/>
        <w:rPr/>
      </w:pPr>
      <w:r>
        <w:rPr/>
        <w:t>#define MAX_USERDATA        8192                  //max length of userdata string</w:t>
      </w:r>
    </w:p>
    <w:p>
      <w:pPr>
        <w:pStyle w:val="Normal"/>
        <w:ind w:firstLine="420"/>
        <w:rPr/>
      </w:pPr>
      <w:r>
        <w:rPr/>
        <w:t>#define MAX_ID              1024                  //max length of ID string</w:t>
      </w:r>
    </w:p>
    <w:p>
      <w:pPr>
        <w:pStyle w:val="Normal"/>
        <w:ind w:firstLine="420"/>
        <w:rPr/>
      </w:pPr>
      <w:r>
        <w:rPr/>
        <w:t>#define MAX_TIME            20                    //max length of time string</w:t>
      </w:r>
    </w:p>
    <w:p>
      <w:pPr>
        <w:pStyle w:val="Normal"/>
        <w:ind w:firstLine="420"/>
        <w:rPr/>
      </w:pPr>
      <w:r>
        <w:rPr/>
        <w:t>#define MAX_RECVFROMCLIENT  (MAX_USERDATA + 6)    //max length of ReadytoSend string</w:t>
      </w:r>
    </w:p>
    <w:p>
      <w:pPr>
        <w:pStyle w:val="Normal"/>
        <w:ind w:firstLine="420"/>
        <w:rPr/>
      </w:pPr>
      <w:r>
        <w:rPr/>
        <w:t>#define MAX_READYTOSEND     (MAX_TIME + MAX_ID + MAX_USERDATA + 2)  //max length of RecvfromServ string</w:t>
      </w:r>
    </w:p>
    <w:p>
      <w:pPr>
        <w:pStyle w:val="Normal"/>
        <w:ind w:firstLine="420"/>
        <w:rPr/>
      </w:pPr>
      <w:r>
        <w:rPr/>
        <w:t>#define MAX_REG             (MAX_ID + 6)          //max length of register string</w:t>
      </w:r>
    </w:p>
    <w:p>
      <w:pPr>
        <w:pStyle w:val="Normal"/>
        <w:ind w:firstLine="420"/>
        <w:rPr/>
      </w:pPr>
      <w:r>
        <w:rPr/>
        <w:t>#define MAX_REGRESULT       10                    //max length o fregister sendback string</w:t>
      </w:r>
    </w:p>
    <w:p>
      <w:pPr>
        <w:pStyle w:val="Normal"/>
        <w:ind w:firstLine="420"/>
        <w:rPr/>
      </w:pPr>
      <w:r>
        <w:rPr/>
        <w:t>#define MAX_CONNECT         100                   //max user connected to this host</w:t>
      </w:r>
    </w:p>
    <w:p>
      <w:pPr>
        <w:pStyle w:val="Normal"/>
        <w:ind w:firstLine="420"/>
        <w:rPr/>
      </w:pPr>
      <w:r>
        <w:rPr/>
        <w:t>#define MAX_FILELEN     (1024 * 1024)             //max length of file content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//information of client link</w:t>
      </w:r>
    </w:p>
    <w:p>
      <w:pPr>
        <w:pStyle w:val="Normal"/>
        <w:ind w:firstLine="420"/>
        <w:rPr/>
      </w:pPr>
      <w:r>
        <w:rPr/>
        <w:t>typedef struct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//UDP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SA_Client;//sock address info of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len_SA_Cient;            //length of SA_Client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//TCP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fd_client;              //file descriptor of socket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ID[1024];              //client ID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flag_protocol;          //0:TCP 1:UDP</w:t>
      </w:r>
    </w:p>
    <w:p>
      <w:pPr>
        <w:pStyle w:val="Normal"/>
        <w:ind w:firstLine="420"/>
        <w:rPr/>
      </w:pPr>
      <w:r>
        <w:rPr/>
        <w:t>}ClientNode;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ClientNode ClientList[MAX_CONNECT]; //the list record client information</w:t>
      </w:r>
    </w:p>
    <w:p>
      <w:pPr>
        <w:pStyle w:val="Normal"/>
        <w:ind w:firstLine="420"/>
        <w:rPr/>
      </w:pPr>
      <w:r>
        <w:rPr/>
        <w:t>int fd_TCP, fd_UDP;     //file descriptor of TCP and UDP</w:t>
      </w:r>
    </w:p>
    <w:p>
      <w:pPr>
        <w:pStyle w:val="Normal"/>
        <w:ind w:firstLine="420"/>
        <w:rPr/>
      </w:pPr>
      <w:r>
        <w:rPr/>
        <w:t>struct sockaddr_in SA_server;   //server address configuration</w:t>
      </w:r>
    </w:p>
    <w:p>
      <w:pPr>
        <w:pStyle w:val="Normal"/>
        <w:ind w:firstLine="420"/>
        <w:rPr/>
      </w:pPr>
      <w:r>
        <w:rPr/>
        <w:t>int len_SA_server;          //length of SA_server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//deal with the data received from the client</w:t>
      </w:r>
    </w:p>
    <w:p>
      <w:pPr>
        <w:pStyle w:val="Normal"/>
        <w:ind w:firstLine="420"/>
        <w:rPr/>
      </w:pPr>
      <w:r>
        <w:rPr/>
        <w:t>void* th_Proc(void *data)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RecvfromClient[MAX_RECVFROMCLIENT] = { 0 };       //data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//formatted string ready to send to the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pos_fd = *(int*)data;               //index of clientlist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ch;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time_t t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tm *stu_t;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str_time[MAX_TIME] = { 0 };    //string of formatted 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Buf_File[MAX_RECVFROMCLIENT] = { 0 }; //buffer used to save content of file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tBuf_File[MAX_RECVFROMCLIENT]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//input string and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recv(ClientList[pos_fd].fd_client, RecvfromClient, MAX_RECVFROMCLIENT,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quit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(!strncmp(RecvfromClient,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ClientList[pos_fd].flag_protocol = -1;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send(ClientList[pos_fd].fd_client, "![QUIT]",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register request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"![REG]",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0;i&lt;MAX_CONNECT;i++)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//not setted or different string length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 || strlen(RecvfromClient) - 6 != strlen(ClientList[i].ID))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//have same ID, send reject message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(!strcmp(RecvfromClient + 6, ClientList[i].ID))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strcpy(ReadytoSend, "![ACCREG]");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strcpy(ClientList[pos_fd].ID,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send(ClientList[pos_fd].fd_client, ReadytoSend, MAX_READYTOSEND, MSG_NOSIGNAL);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ReadLen = recv(ClientList[pos_fd].fd_client, Buf_File, MAX_FILELEN,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fwrite(Buf_File, 1, ReadLen,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receive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existed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"r");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file from error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(!fp)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send(ClientList[pos_fd].fd_client, "![REJRF]",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while ((ReadLen = fread(tBuf_File, MAX_READYTOSEND - 10, 1, fp)) &gt; 0)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strcpy(Buf_File, "![ACCRF]");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strcat(Buf_File, tBuf_File);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send(ClientList[pos_fd].fd_client, Buf_File, ReadLen + 8, MSG_NOSIGNAL);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memset(tBuf_File, 0, MAX_RECVFROMCLIENT);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//normal message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"![MSG]",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"[");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time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stu_t = localtime(&amp;t);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strftime(str_time, MAX_TIME, "%Y-%m-%d %H:%M:%S", stu_t);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str_time);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 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ID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ClientList[pos_fd].ID);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"]\n");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userinput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send(ClientList[i].fd_client, ReadytoSend, MAX_READYTOSEND, MSG_NOSIGNAL);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every string buffer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memset(RecvfromClient, 0, MAX_RECVFROMCLIENT);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 MAX_READYTOSEND);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memset(str_time, 0, MAX_TIME);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TCPChatRoom()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tfd_client;  //temp file descriptor of client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thread_proc[MAX_CONNECT] = { 0 };//thread IDs of process info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tsa;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tl = sizeof(struct sockaddr_in);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(listen(fd_TCP, MAX_CONNECT) == -1)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printf("Fail to listen: %s\n", strerror(errno));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memset(&amp;tsa, 0, sizeof(tsa));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tl = sizeof(tsa);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//new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((tfd_client = accept(fd_TCP, (struct sockaddr *)&amp;tsa, &amp;tl)) !=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//!!!dangerous!!!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//if number of conntion is large, fd may be wrong.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//find NULL connection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ClientList[i].fd_client = tfd_client;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ClientList[i].flag_protocol = 0;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//connection number is not full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!=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//one thread per client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pthread_create(&amp;thread_proc[i], NULL, th_Proc, (void *)&amp;i);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pthread_detach(thread_proc[i]);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UDPChatRoom()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RecvfromClient[MAX_RECVFROMCLIENT] = { 0 };    //receivefromclient string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ReadytoSend[MAX_READYTOSEND] = { 0 };          //the formatted string ready to send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pthread_t thread_proc[MAX_CONNECT] = { 0 };//thread IDs of process info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sockaddr_in tsa;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tl = sizeof(struct sockaddr_in);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time_t t = 0;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struct tm *stu_t;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char str_time[MAX_TIME] = { 0 };    //string of formatted 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FILE *fp = NULL;                                 //file pointer of the file ready to be received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long ReadLen = 0;                                //length of file part written everytime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Buf_File[MAX_RECVFROMCLIENT] = { 0 }; //buffer used to save content of file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unsigned char tBuf_File[MAX_RECVFROMCLIENT] = { 0 }; //buffer used to save content of file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while (TRUE)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memset(&amp;tsa, 0, sizeof(tsa));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tl = sizeof(tsa);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recvfrom(fd_UDP, RecvfromClient, MAX_RECVFROMCLIENT, MSG_NOSIGNAL, (struct sockaddr *)&amp;tsa, &amp;tl);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//receive quit from client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(!strncmp(RecvfromClient, "![QUIT]", 7))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sendto(fd_UDP, "![QUIT]",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//set clientlist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 &amp;&amp; ClientList[i].len_SA_Cient == tl &amp;&amp; !memcmp(&amp;ClientList[i].SA_Client, &amp;tsa, tl))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ClientList[i].flag_protocol = -1;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"![REG]",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//check same ID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//not setted or different string length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== -1 || strlen(RecvfromClient) - 6 != strlen(ClientList[i].ID))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continue;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//have same ID, send reject message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(!strcmp(RecvfromClient + 6, ClientList[i].ID))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//no same ID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//check NULL client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//find a NULL client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if (ClientList[i].flag_protocol ==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ClientList[i].len_SA_Cient = tl;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memcpy(&amp;ClientList[i].SA_Client, &amp;tsa, tl);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ClientList[i].flag_protocol = 1;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strcpy(ReadytoSend, "![ACCREG]");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strcpy(ClientList[i].ID, RecvfromClient + 6);</w:t>
      </w:r>
    </w:p>
    <w:p>
      <w:pPr>
        <w:pStyle w:val="Normal"/>
        <w:ind w:firstLine="420"/>
        <w:rPr/>
      </w:pPr>
      <w:r>
        <w:rPr/>
        <w:t xml:space="preserve">    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//client number is full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(i == MAX_CONNECT)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strcpy(ReadytoSend, "![REJREG]");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sendto(fd_UDP, ReadytoSend,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send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"![SF]",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//create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"w");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//fill file content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ReadLen = recvfrom(fd_UDP, Buf_File, MAX_FILELEN, MSG_NOSIGNAL, (struct sockaddr *)&amp;tsa, &amp;tl);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fwrite(Buf_File, 1, ReadLen, 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//client receive file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"![RF]", 5))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existed file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fp = fopen(RecvfromClient + 5, "r");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//open file from error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if (!fp)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sendto(fd_UDP, "![REJRF]", MAX_READYTOSEND,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while ((ReadLen = fread(tBuf_File, MAX_READYTOSEND - 10, 1, fp)) &gt; 0)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memset(Buf_File, 0, MAX_READYTOSEND);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strcpy(Buf_File, "![ACCRF]");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strcat(Buf_File, tBuf_File);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sendto(fd_UDP, Buf_File, ReadLen + 8, MSG_NOSIGNAL, (struct sockaddr *)&amp;tsa, tl);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memset(tBuf_File, 0, MAX_RECVFROMCLIENT);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fclose(fp);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//normal message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 if (!strncmp(RecvfromClient, "![MSG]", 6))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strcpy(ReadytoSend, "[");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time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stu_t = localtime(&amp;t);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strftime(str_time, MAX_TIME, "%Y-%m-%d %H:%M:%S", stu_t);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str_time);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 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ID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 &amp;&amp; ClientList[i].len_SA_Cient == tl &amp;&amp; !memcmp(&amp;ClientList[i].SA_Client, &amp;tsa, tl))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strcat(ReadytoSend, ClientList[i].ID);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"]\n");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//connect userinput string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strcat(ReadytoSend, RecvfromClient + 6);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    </w:t>
      </w:r>
      <w:r>
        <w:rPr/>
        <w:t>if (ClientList[i].flag_protocol != -1)</w:t>
      </w:r>
    </w:p>
    <w:p>
      <w:pPr>
        <w:pStyle w:val="Normal"/>
        <w:ind w:firstLine="420"/>
        <w:rPr/>
      </w:pPr>
      <w:r>
        <w:rPr/>
        <w:t xml:space="preserve">                    </w:t>
      </w:r>
      <w:r>
        <w:rPr/>
        <w:t>sendto(fd_UDP, ReadytoSend, MAX_READYTOSEND, MSG_NOSIGNAL, (struct sockaddr *)&amp;ClientList[i].SA_Client, ClientList[i].len_SA_Cient);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//clear buffer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memset(RecvfromClient, 0, MAX_RECVFROMCLIENT);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memset(ReadytoSend, 0,MAX_READYTOSEND);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InitClientList()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int i;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for (i = 0;i &lt; MAX_CONNECT;i++)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ClientList[i].fd_client = 0;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memset(ClientList[i].ID, 0, MAX_ID);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ClientList[i].flag_protocol =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ClientList[i].len_SA_Cient = sizeof(ClientList[i].SA_Client);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memset(&amp;ClientList[i].SA_Client,0,len_SA_server);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>int main(int argc, char *argv[])</w:t>
      </w:r>
    </w:p>
    <w:p>
      <w:pPr>
        <w:pStyle w:val="Normal"/>
        <w:ind w:firstLine="420"/>
        <w:rPr/>
      </w:pPr>
      <w:r>
        <w:rPr/>
        <w:t>{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pid_t pid;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if (argc == 2)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InitClientList();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memset(&amp;SA_server,0,sizeof(SA_server));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SA_server.sin_family = AF_INET;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SA_server.sin_addr.s_addr = htonl(INADDR_ANY);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SA_server.sin_port = htons(atoi(argv[1]));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len_SA_server = sizeof(SA_server);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fd_TCP = socket(AF_INET, SOCK_STREAM, 0);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(bind(fd_TCP, (struct sockaddr *)&amp;SA_server, len_SA_server) ==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printf("Fail to bind: %s\n", strerror(errno));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fd_UDP = socket(AF_INET, SOCK_DGRAM, 0);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(bind(fd_UDP, (struct sockaddr *)&amp;SA_server, len_SA_server) == -1)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printf("Fail to bind: %s\n", strerror(errno));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return -1;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pid = fork();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//fail to fork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(pid &lt; 0)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exit(-1);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//child process, manage TCP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if (pid == 0)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TCPChatRoom();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//parent process, manage UDP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else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{</w:t>
      </w:r>
    </w:p>
    <w:p>
      <w:pPr>
        <w:pStyle w:val="Normal"/>
        <w:ind w:firstLine="420"/>
        <w:rPr/>
      </w:pPr>
      <w:r>
        <w:rPr/>
        <w:t xml:space="preserve">            </w:t>
      </w:r>
      <w:r>
        <w:rPr/>
        <w:t>UDPChatRoom();</w:t>
      </w:r>
    </w:p>
    <w:p>
      <w:pPr>
        <w:pStyle w:val="Normal"/>
        <w:ind w:firstLine="420"/>
        <w:rPr/>
      </w:pPr>
      <w:r>
        <w:rPr/>
        <w:t xml:space="preserve">        </w:t>
      </w:r>
      <w:r>
        <w:rPr/>
        <w:t>}</w:t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>}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  <w:t xml:space="preserve">    </w:t>
      </w:r>
      <w:r>
        <w:rPr/>
        <w:t xml:space="preserve">return 0;    </w:t>
      </w:r>
    </w:p>
    <w:p>
      <w:pPr>
        <w:pStyle w:val="Normal"/>
        <w:ind w:firstLine="420"/>
        <w:rPr/>
      </w:pPr>
      <w:r>
        <w:rPr/>
        <w:t>}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161303106 </w:t>
    </w:r>
    <w:r>
      <w:rPr/>
      <w:t>软工一班 徐桐</w:t>
    </w:r>
  </w:p>
</w:hdr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1233</TotalTime>
  <Application>LibreOffice/6.1.5.2$Linux_X86_64 LibreOffice_project/10$Build-2</Application>
  <Pages>20</Pages>
  <Words>3437</Words>
  <Characters>18139</Characters>
  <CharactersWithSpaces>27135</CharactersWithSpaces>
  <Paragraphs>738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2019-05-01T16:03:29Z</dcterms:modified>
  <cp:revision>197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