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240" w:after="240"/>
        <w:rPr/>
      </w:pPr>
      <w:r>
        <w:rPr/>
        <w:t>实验报告：</w:t>
      </w:r>
    </w:p>
    <w:p>
      <w:pPr>
        <w:pStyle w:val="Heading3"/>
        <w:rPr/>
      </w:pPr>
      <w:r>
        <w:rPr/>
        <w:t>一、实验目的</w:t>
      </w:r>
    </w:p>
    <w:p>
      <w:pPr>
        <w:pStyle w:val="Normal"/>
        <w:ind w:firstLine="420"/>
        <w:rPr/>
      </w:pPr>
      <w:r>
        <w:rPr/>
        <w:t>尝试测试</w:t>
      </w:r>
      <w:r>
        <w:rPr/>
        <w:t>210</w:t>
      </w:r>
      <w:r>
        <w:rPr/>
        <w:t>目标板与笔记本电脑</w:t>
      </w:r>
      <w:r>
        <w:rPr/>
        <w:t>Kali Linux</w:t>
      </w:r>
      <w:r>
        <w:rPr/>
        <w:t>间通过网线、网络通信程序通讯</w:t>
      </w:r>
    </w:p>
    <w:p>
      <w:pPr>
        <w:pStyle w:val="Heading3"/>
        <w:rPr/>
      </w:pPr>
      <w:r>
        <w:rPr/>
        <w:t>二、实验器材与原料</w:t>
      </w:r>
    </w:p>
    <w:p>
      <w:pPr>
        <w:pStyle w:val="Normal"/>
        <w:ind w:firstLine="420"/>
        <w:rPr/>
      </w:pPr>
      <w:r>
        <w:rPr/>
        <w:t>210</w:t>
      </w:r>
      <w:r>
        <w:rPr/>
        <w:t>目标板、安装</w:t>
      </w:r>
      <w:r>
        <w:rPr/>
        <w:t>Linux</w:t>
      </w:r>
      <w:r>
        <w:rPr/>
        <w:t>操作系统的笔记本电脑、网线、</w:t>
      </w:r>
      <w:r>
        <w:rPr/>
        <w:t>USB-</w:t>
      </w:r>
      <w:r>
        <w:rPr/>
        <w:t>串口线、网络通讯程序</w:t>
      </w:r>
    </w:p>
    <w:p>
      <w:pPr>
        <w:pStyle w:val="Heading3"/>
        <w:rPr/>
      </w:pPr>
      <w:r>
        <w:rPr/>
        <w:t>三、实验原理</w:t>
      </w:r>
    </w:p>
    <w:p>
      <w:pPr>
        <w:pStyle w:val="Normal"/>
        <w:ind w:firstLine="420"/>
        <w:rPr/>
      </w:pPr>
      <w:r>
        <w:rPr/>
        <w:t>同一网络下</w:t>
      </w:r>
      <w:r>
        <w:rPr/>
        <w:t>socket</w:t>
      </w:r>
      <w:r>
        <w:rPr/>
        <w:t>通讯</w:t>
      </w:r>
    </w:p>
    <w:p>
      <w:pPr>
        <w:pStyle w:val="Heading3"/>
        <w:rPr/>
      </w:pPr>
      <w:r>
        <w:rPr/>
        <w:t>四、实验步骤</w:t>
      </w:r>
    </w:p>
    <w:p>
      <w:pPr>
        <w:pStyle w:val="Normal"/>
        <w:ind w:firstLine="420"/>
        <w:rPr/>
      </w:pPr>
      <w:r>
        <w:rPr/>
        <w:t>1</w:t>
      </w:r>
      <w:r>
        <w:rPr/>
        <w:t>、将</w:t>
      </w:r>
      <w:r>
        <w:rPr/>
        <w:t>210</w:t>
      </w:r>
      <w:r>
        <w:rPr/>
        <w:t>目标板与笔记本电脑用网线连接好，目标板与台式机用</w:t>
      </w:r>
      <w:r>
        <w:rPr/>
        <w:t>USB-</w:t>
      </w:r>
      <w:r>
        <w:rPr/>
        <w:t>串口线连接。将网络通讯程序客户端放入</w:t>
      </w:r>
      <w:r>
        <w:rPr/>
        <w:t>SD</w:t>
      </w:r>
      <w:r>
        <w:rPr/>
        <w:t>大卡中。</w:t>
      </w:r>
    </w:p>
    <w:p>
      <w:pPr>
        <w:pStyle w:val="Normal"/>
        <w:ind w:firstLine="420"/>
        <w:rPr/>
      </w:pPr>
      <w:r>
        <w:rPr/>
        <w:t>2</w:t>
      </w:r>
      <w:r>
        <w:rPr/>
        <w:t>、将</w:t>
      </w:r>
      <w:r>
        <w:rPr/>
        <w:t>SD</w:t>
      </w:r>
      <w:r>
        <w:rPr/>
        <w:t>大卡插入</w:t>
      </w:r>
      <w:r>
        <w:rPr/>
        <w:t>210</w:t>
      </w:r>
      <w:r>
        <w:rPr/>
        <w:t>目标板，用台式机对</w:t>
      </w:r>
      <w:r>
        <w:rPr/>
        <w:t>210</w:t>
      </w:r>
      <w:r>
        <w:rPr/>
        <w:t>发出命令，使</w:t>
      </w:r>
      <w:r>
        <w:rPr/>
        <w:t>210</w:t>
      </w:r>
      <w:r>
        <w:rPr/>
        <w:t>目标板执行网络通讯程序客户端，笔记本电脑端执行网络通讯程序客户端与服务端。</w:t>
      </w:r>
    </w:p>
    <w:p>
      <w:pPr>
        <w:pStyle w:val="Normal"/>
        <w:ind w:firstLine="420"/>
        <w:rPr/>
      </w:pPr>
      <w:r>
        <w:rPr/>
        <w:t>3</w:t>
      </w:r>
      <w:r>
        <w:rPr/>
        <w:t>、在笔记本电脑与</w:t>
      </w:r>
      <w:r>
        <w:rPr/>
        <w:t>210</w:t>
      </w:r>
      <w:r>
        <w:rPr/>
        <w:t>目标板上进行双方</w:t>
      </w:r>
      <w:r>
        <w:rPr/>
        <w:t>chat</w:t>
      </w:r>
      <w:r>
        <w:rPr/>
        <w:t>，测试可以通过网线进行网络通讯。</w:t>
      </w:r>
    </w:p>
    <w:p>
      <w:pPr>
        <w:pStyle w:val="Heading3"/>
        <w:rPr/>
      </w:pPr>
      <w:r>
        <w:rPr/>
        <w:t>五、实验数据记录（或调试好的程序包括流程图）</w:t>
      </w:r>
    </w:p>
    <w:p>
      <w:pPr>
        <w:pStyle w:val="Normal"/>
        <w:ind w:firstLine="42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953770</wp:posOffset>
            </wp:positionH>
            <wp:positionV relativeFrom="paragraph">
              <wp:posOffset>-86995</wp:posOffset>
            </wp:positionV>
            <wp:extent cx="3478530" cy="531622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53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TCP</w:t>
      </w:r>
      <w:r>
        <w:rPr/>
        <w:t>过程</w:t>
      </w:r>
    </w:p>
    <w:p>
      <w:pPr>
        <w:pStyle w:val="Normal"/>
        <w:ind w:hanging="0"/>
        <w:rPr/>
      </w:pPr>
      <w:r>
        <w:rPr/>
        <w:tab/>
        <w:t>//client.</w:t>
      </w:r>
      <w:r>
        <w:rPr/>
        <w:t>c</w:t>
      </w:r>
    </w:p>
    <w:p>
      <w:pPr>
        <w:pStyle w:val="Normal"/>
        <w:ind w:firstLine="420"/>
        <w:rPr/>
      </w:pPr>
      <w:r>
        <w:rPr/>
        <w:t>/*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As a client, I will send ![REG]string to register a new ID,</w:t>
      </w:r>
    </w:p>
    <w:p>
      <w:pPr>
        <w:pStyle w:val="Normal"/>
        <w:ind w:firstLine="420"/>
        <w:rPr/>
      </w:pPr>
      <w:r>
        <w:rPr/>
        <w:t xml:space="preserve">                             </w:t>
      </w:r>
      <w:r>
        <w:rPr/>
        <w:t>![MSG]string to send userdata,</w:t>
      </w:r>
    </w:p>
    <w:p>
      <w:pPr>
        <w:pStyle w:val="Normal"/>
        <w:ind w:firstLine="420"/>
        <w:rPr/>
      </w:pPr>
      <w:r>
        <w:rPr/>
        <w:t xml:space="preserve">                             </w:t>
      </w:r>
      <w:r>
        <w:rPr/>
        <w:t>![SF]filepath to send a file,</w:t>
      </w:r>
    </w:p>
    <w:p>
      <w:pPr>
        <w:pStyle w:val="Normal"/>
        <w:ind w:firstLine="420"/>
        <w:rPr/>
      </w:pPr>
      <w:r>
        <w:rPr/>
        <w:t xml:space="preserve">                             </w:t>
      </w:r>
      <w:r>
        <w:rPr/>
        <w:t>![RF]filepath to receive a file,</w:t>
      </w:r>
    </w:p>
    <w:p>
      <w:pPr>
        <w:pStyle w:val="Normal"/>
        <w:ind w:firstLine="420"/>
        <w:rPr/>
      </w:pPr>
      <w:r>
        <w:rPr/>
        <w:t xml:space="preserve">                             </w:t>
      </w:r>
      <w:r>
        <w:rPr/>
        <w:t>![QUIT] to quit the chat room,</w:t>
      </w:r>
    </w:p>
    <w:p>
      <w:pPr>
        <w:pStyle w:val="Normal"/>
        <w:ind w:firstLine="420"/>
        <w:rPr/>
      </w:pPr>
      <w:r>
        <w:rPr/>
        <w:t xml:space="preserve">                        </w:t>
      </w:r>
      <w:r>
        <w:rPr/>
        <w:t>receive ![ACCREG] / ![REJREG] from the server to ensure the register.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I will receive string from server, the format is [time ID]\nuserdata.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While sending a file, I will send ![SF]filename first, then send the file.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While receiving a file, I will send ![RF]filename first, then receive the file until the buffer received is NULL.</w:t>
      </w:r>
    </w:p>
    <w:p>
      <w:pPr>
        <w:pStyle w:val="Normal"/>
        <w:ind w:firstLine="420"/>
        <w:rPr/>
      </w:pPr>
      <w:r>
        <w:rPr/>
        <w:t>*/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#include&lt;stdio.h&gt;</w:t>
      </w:r>
    </w:p>
    <w:p>
      <w:pPr>
        <w:pStyle w:val="Normal"/>
        <w:ind w:firstLine="420"/>
        <w:rPr/>
      </w:pPr>
      <w:r>
        <w:rPr/>
        <w:t>#include&lt;stdlib.h&gt;</w:t>
      </w:r>
    </w:p>
    <w:p>
      <w:pPr>
        <w:pStyle w:val="Normal"/>
        <w:ind w:firstLine="420"/>
        <w:rPr/>
      </w:pPr>
      <w:r>
        <w:rPr/>
        <w:t>#include&lt;pthread.h&gt;</w:t>
      </w:r>
    </w:p>
    <w:p>
      <w:pPr>
        <w:pStyle w:val="Normal"/>
        <w:ind w:firstLine="420"/>
        <w:rPr/>
      </w:pPr>
      <w:r>
        <w:rPr/>
        <w:t>#include&lt;string.h&gt;</w:t>
      </w:r>
    </w:p>
    <w:p>
      <w:pPr>
        <w:pStyle w:val="Normal"/>
        <w:ind w:firstLine="420"/>
        <w:rPr/>
      </w:pPr>
      <w:r>
        <w:rPr/>
        <w:t>#include&lt;unistd.h&gt;</w:t>
      </w:r>
    </w:p>
    <w:p>
      <w:pPr>
        <w:pStyle w:val="Normal"/>
        <w:ind w:firstLine="420"/>
        <w:rPr/>
      </w:pPr>
      <w:r>
        <w:rPr/>
        <w:t>#include&lt;arpa/inet.h&gt;</w:t>
      </w:r>
    </w:p>
    <w:p>
      <w:pPr>
        <w:pStyle w:val="Normal"/>
        <w:ind w:firstLine="420"/>
        <w:rPr/>
      </w:pPr>
      <w:r>
        <w:rPr/>
        <w:t>#include&lt;sys/socket.h&gt;</w:t>
      </w:r>
    </w:p>
    <w:p>
      <w:pPr>
        <w:pStyle w:val="Normal"/>
        <w:ind w:firstLine="420"/>
        <w:rPr/>
      </w:pPr>
      <w:r>
        <w:rPr/>
        <w:t>#include&lt;netinet/in.h&gt;</w:t>
      </w:r>
    </w:p>
    <w:p>
      <w:pPr>
        <w:pStyle w:val="Normal"/>
        <w:ind w:firstLine="420"/>
        <w:rPr/>
      </w:pPr>
      <w:r>
        <w:rPr/>
        <w:t>#include&lt;sys/stat.h&gt;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#define TRUE            1</w:t>
      </w:r>
    </w:p>
    <w:p>
      <w:pPr>
        <w:pStyle w:val="Normal"/>
        <w:ind w:firstLine="420"/>
        <w:rPr/>
      </w:pPr>
      <w:r>
        <w:rPr/>
        <w:t>#define MAX_USERDATA    8192                  //max length of userdata string</w:t>
      </w:r>
    </w:p>
    <w:p>
      <w:pPr>
        <w:pStyle w:val="Normal"/>
        <w:ind w:firstLine="420"/>
        <w:rPr/>
      </w:pPr>
      <w:r>
        <w:rPr/>
        <w:t>#define MAX_ID          1024                  //max length of ID string</w:t>
      </w:r>
    </w:p>
    <w:p>
      <w:pPr>
        <w:pStyle w:val="Normal"/>
        <w:ind w:firstLine="420"/>
        <w:rPr/>
      </w:pPr>
      <w:r>
        <w:rPr/>
        <w:t>#define MAX_TIME        20                    //max length of time string</w:t>
      </w:r>
    </w:p>
    <w:p>
      <w:pPr>
        <w:pStyle w:val="Normal"/>
        <w:ind w:firstLine="420"/>
        <w:rPr/>
      </w:pPr>
      <w:r>
        <w:rPr/>
        <w:t>#define MAX_READYTOSEND (MAX_USERDATA + 6)    //max length of ReadytoSend string</w:t>
      </w:r>
    </w:p>
    <w:p>
      <w:pPr>
        <w:pStyle w:val="Normal"/>
        <w:ind w:firstLine="420"/>
        <w:rPr/>
      </w:pPr>
      <w:r>
        <w:rPr/>
        <w:t>#define MAX_RECVFROMSERV    (MAX_TIME + MAX_ID + MAX_USERDATA + 2)  //max length of RecvfromServ string</w:t>
      </w:r>
    </w:p>
    <w:p>
      <w:pPr>
        <w:pStyle w:val="Normal"/>
        <w:ind w:firstLine="420"/>
        <w:rPr/>
      </w:pPr>
      <w:r>
        <w:rPr/>
        <w:t>#define MAX_REG         (MAX_ID + 6)          //max length of register string</w:t>
      </w:r>
    </w:p>
    <w:p>
      <w:pPr>
        <w:pStyle w:val="Normal"/>
        <w:ind w:firstLine="420"/>
        <w:rPr/>
      </w:pPr>
      <w:r>
        <w:rPr/>
        <w:t>#define MAX_REGRESULT   10                    //max length of register sendback string</w:t>
      </w:r>
    </w:p>
    <w:p>
      <w:pPr>
        <w:pStyle w:val="Normal"/>
        <w:ind w:firstLine="420"/>
        <w:rPr/>
      </w:pPr>
      <w:r>
        <w:rPr/>
        <w:t>#define MAX_FILELEN     (1024 * 1024)         //max length of file content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void* th_Recv(void *);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struct sockaddr_in SA; //save target address</w:t>
      </w:r>
    </w:p>
    <w:p>
      <w:pPr>
        <w:pStyle w:val="Normal"/>
        <w:ind w:firstLine="420"/>
        <w:rPr/>
      </w:pPr>
      <w:r>
        <w:rPr/>
        <w:t>int len_SA;            //length of SA</w:t>
      </w:r>
    </w:p>
    <w:p>
      <w:pPr>
        <w:pStyle w:val="Normal"/>
        <w:ind w:firstLine="420"/>
        <w:rPr/>
      </w:pPr>
      <w:r>
        <w:rPr/>
        <w:t>int fd_server;         //file descriptor of target server</w:t>
      </w:r>
    </w:p>
    <w:p>
      <w:pPr>
        <w:pStyle w:val="Normal"/>
        <w:ind w:firstLine="420"/>
        <w:rPr/>
      </w:pPr>
      <w:r>
        <w:rPr/>
        <w:t>pthread_t thread_RS, thread_Snd;//thread IDs of recv and send</w:t>
      </w:r>
    </w:p>
    <w:p>
      <w:pPr>
        <w:pStyle w:val="Normal"/>
        <w:ind w:firstLine="420"/>
        <w:rPr/>
      </w:pPr>
      <w:r>
        <w:rPr/>
        <w:t>int mode_protocol = -1;  //0:TCP 1:UDP</w:t>
      </w:r>
    </w:p>
    <w:p>
      <w:pPr>
        <w:pStyle w:val="Normal"/>
        <w:ind w:firstLine="420"/>
        <w:rPr/>
      </w:pPr>
      <w:r>
        <w:rPr/>
        <w:t>void *ret1 = NULL, *ret2 = NULL;    //return value of two threads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void* th_Send(void *data)</w:t>
      </w:r>
    </w:p>
    <w:p>
      <w:pPr>
        <w:pStyle w:val="Normal"/>
        <w:ind w:firstLine="420"/>
        <w:rPr/>
      </w:pPr>
      <w:r>
        <w:rPr/>
        <w:t>{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char Userdata[MAX_USERDATA] = { 0 };             //userdata to be filled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char ReadytoSend[MAX_READYTOSEND] = { 0 };       //![REG]userdata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long len;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FILE *fp = NULL;                                 //file pointer of the file ready to be sent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struct stat FileInfo;                            //record file information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long ReadLen = 0;                                //length of file part read everytime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unsigned char Buf_File[MAX_READYTOSEND] = { 0 }; //buffer used to save content of file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//input string and send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while(TRUE)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scanf("%s", Userdata);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//client send quit, send quit msg and exit thread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if (!strncmp(Userdata, "![QUIT]", 7))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strcpy(ReadytoSend, Userdata);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//TCP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if (!mode_protocol)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send(fd_server, ReadytoSend, MAX_READYTOSEND, MSG_NOSIGNAL);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//UDP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else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sendto(fd_server, ReadytoSend, MAX_READYTOSEND, MSG_NOSIGNAL, (struct sockaddr *)&amp;SA, len_SA);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//client send file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else if (!strncmp(Userdata, "![SF]", 5))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stat(Userdata + 5, &amp;FileInfo);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if (FileInfo.st_size &gt; 1024 * 1024)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printf("No larger than 1 MiB!\n");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else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//send ![SF]filename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strcpy(ReadytoSend, "![SF]");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strcat(ReadytoSend, strchr(Userdata + 5, '/') ? strchr(Userdata + 5, '/') + 1 : Userdata + 5);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//TCP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if (!mode_protocol)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send(fd_server, ReadytoSend, MAX_READYTOSEND, MSG_NOSIGNAL);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//UDP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sendto(fd_server, ReadytoSend, MAX_READYTOSEND, MSG_NOSIGNAL, (struct sockaddr *)&amp;SA, len_SA);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printf("Sending...\n");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//send file content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fp = fopen(Userdata + 5, "r");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memset(Buf_File, 0, MAX_READYTOSEND);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ReadLen = fread(Buf_File, 1, MAX_FILELEN, fp);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//TCP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if (!mode_protocol)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send(fd_server, Buf_File, ReadLen, MSG_NOSIGNAL);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send(fd_server, Buf_File, ReadLen, MSG_NOSIGNAL);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//UDP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sendto(fd_server, Buf_File, ReadLen, MSG_NOSIGNAL, (struct sockaddr *)&amp;SA, len_SA);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sendto(fd_server, Buf_File, ReadLen, MSG_NOSIGNAL, (struct sockaddr *)&amp;SA, len_SA);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fclose(fp);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printf("OK\n");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//client send file request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else if (!strncmp(Userdata, "![RF]", 5))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strcpy(ReadytoSend, Userdata);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//TCP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if (!mode_protocol)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send(fd_server, ReadytoSend, MAX_READYTOSEND, MSG_NOSIGNAL);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//UDP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else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sendto(fd_server, ReadytoSend, MAX_READYTOSEND, MSG_NOSIGNAL, (struct sockaddr *)&amp;SA, len_SA);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//client send normal messages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else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strcpy(ReadytoSend, "![MSG]");      //Add ![REG] to ReadytoSend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strcat(ReadytoSend, Userdata);      //connect userdata to ReadytoSend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//TCP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if (!mode_protocol)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send(fd_server, ReadytoSend, MAX_READYTOSEND, MSG_NOSIGNAL);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//UDP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else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sendto(fd_server, ReadytoSend, MAX_READYTOSEND, MSG_NOSIGNAL, (struct sockaddr *)&amp;SA, len_SA);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//clear buffers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memset(ReadytoSend, 0, MAX_READYTOSEND);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memset(Userdata, 0, MAX_USERDATA);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}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return 0;</w:t>
      </w:r>
    </w:p>
    <w:p>
      <w:pPr>
        <w:pStyle w:val="Normal"/>
        <w:ind w:firstLine="420"/>
        <w:rPr/>
      </w:pPr>
      <w:r>
        <w:rPr/>
        <w:t>}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void* th_Recv(void *data)</w:t>
      </w:r>
    </w:p>
    <w:p>
      <w:pPr>
        <w:pStyle w:val="Normal"/>
        <w:ind w:firstLine="420"/>
        <w:rPr/>
      </w:pPr>
      <w:r>
        <w:rPr/>
        <w:t>{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char RecvfromServ[MAX_RECVFROMSERV] = { 0 };    //formatted string received from the server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FILE *fp = NULL;                                 //file pointer of the file ready to be received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long ReadLen = 0;                                //length of file part written everytime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unsigned char Buf_File[MAX_RECVFROMSERV] = { 0 }; //buffer used to save content of file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while (TRUE)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//TCP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if (!mode_protocol)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recv(fd_server, RecvfromServ, MAX_RECVFROMSERV, MSG_NOSIGNAL);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//UDP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else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recvfrom(fd_server, RecvfromServ, MAX_RECVFROMSERV, MSG_NOSIGNAL, (struct sockaddr *)&amp;SA, &amp;len_SA);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if (!strncmp(RecvfromServ, "![QUIT]", 7))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//server sendback success flag of receiving a file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else if (!strncmp(RecvfromServ, "![ACCRF]", 8))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//create file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fp = fopen(RecvfromServ + 8, "w");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//fill file content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//TCP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if (!mode_protocol)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ReadLen = recv(fd_server, Buf_File, MAX_RECVFROMSERV, MSG_NOSIGNAL);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//UDP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else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ReadLen = recvfrom(fd_server, Buf_File, MAX_RECVFROMSERV, MSG_NOSIGNAL, (struct sockaddr *)&amp;SA, &amp;len_SA);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//only ![ACCRF] header to save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if (!strncmp(Buf_File, "![ACCRF]", 8))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fwrite(Buf_File + 8, 1, ReadLen - 8, fp);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fclose(fp);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printf("File has been downloaded!\n");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//server sendback error flag of receiving a file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else if (!strncmp(RecvfromServ, "![REJRF]", 8))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printf("File received error!\n");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//server broadcast normal messages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else if (!strncmp(RecvfromServ, "[", 1))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printf("%s\n\n", RecvfromServ);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memset(RecvfromServ, 0, MAX_RECVFROMSERV);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}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return 0;</w:t>
      </w:r>
    </w:p>
    <w:p>
      <w:pPr>
        <w:pStyle w:val="Normal"/>
        <w:ind w:firstLine="420"/>
        <w:rPr/>
      </w:pPr>
      <w:r>
        <w:rPr/>
        <w:t>}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int Register()</w:t>
      </w:r>
    </w:p>
    <w:p>
      <w:pPr>
        <w:pStyle w:val="Normal"/>
        <w:ind w:firstLine="420"/>
        <w:rPr/>
      </w:pPr>
      <w:r>
        <w:rPr/>
        <w:t>{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char str_inputID[MAX_REG] = { 0 };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char str_REG[MAX_REG] = { 0 };     //register string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char ReadytoSend[MAX_READYTOSEND] = { 0 };  //readytosend string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char str_REGresult[MAX_REGRESULT] = { 0 };  //register sendback string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while (TRUE)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printf("Please register first\nformat:ID(no space, Max length=1023 Bytes):");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strcpy(str_REG, "![REG]");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scanf("%s", str_inputID);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strcat(str_REG, str_inputID);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strcpy(ReadytoSend, str_REG);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//TCP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if (!mode_protocol)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send(fd_server, str_REG, MAX_REG, MSG_NOSIGNAL);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recv(fd_server, str_REGresult, MAX_REGRESULT, MSG_NOSIGNAL);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//UDP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else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sendto(fd_server, str_REG, MAX_REG, MSG_NOSIGNAL, (struct sockaddr *)&amp;SA, len_SA);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recvfrom(fd_server, str_REGresult, MAX_REGRESULT, MSG_NOSIGNAL, (struct sockaddr *)&amp;SA, &amp;len_SA);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//get accept from server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if (!strncmp(str_REGresult, "![ACCREG]", MAX_REGRESULT - 1))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printf("Register successfully!\n");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printf("\nRetry another ID to register!\n");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//clear buffers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memset(str_REG, 0, MAX_REG);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memset(str_inputID, 0, MAX_REG);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memset(ReadytoSend, 0, MAX_READYTOSEND);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memset(str_REGresult, 0, MAX_REGRESULT);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}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return 0;</w:t>
      </w:r>
    </w:p>
    <w:p>
      <w:pPr>
        <w:pStyle w:val="Normal"/>
        <w:ind w:firstLine="420"/>
        <w:rPr/>
      </w:pPr>
      <w:r>
        <w:rPr/>
        <w:t>}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int TCPChatRoom()</w:t>
      </w:r>
    </w:p>
    <w:p>
      <w:pPr>
        <w:pStyle w:val="Normal"/>
        <w:ind w:firstLine="420"/>
        <w:rPr/>
      </w:pPr>
      <w:r>
        <w:rPr/>
        <w:t>{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fd_server = socket(AF_INET, SOCK_STREAM, 0);    //set file descriptor of TCP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connect(fd_server, (struct sockaddr *)&amp;SA, len_SA);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Register();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pthread_create(&amp;thread_RS, NULL, th_Recv, 0);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pthread_create(&amp;thread_Snd, NULL, th_Send, 0);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pthread_join(thread_Snd, &amp;ret1);        //wait for send thread to quit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pthread_join(thread_RS, &amp;ret2);        //wait for recv thread to quit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close(fd_server);</w:t>
      </w:r>
    </w:p>
    <w:p>
      <w:pPr>
        <w:pStyle w:val="Normal"/>
        <w:ind w:firstLine="420"/>
        <w:rPr/>
      </w:pPr>
      <w:r>
        <w:rPr/>
        <w:t xml:space="preserve">    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return 0;</w:t>
      </w:r>
    </w:p>
    <w:p>
      <w:pPr>
        <w:pStyle w:val="Normal"/>
        <w:ind w:firstLine="420"/>
        <w:rPr/>
      </w:pPr>
      <w:r>
        <w:rPr/>
        <w:t>}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int UDPChatRoom()</w:t>
      </w:r>
    </w:p>
    <w:p>
      <w:pPr>
        <w:pStyle w:val="Normal"/>
        <w:ind w:firstLine="420"/>
        <w:rPr/>
      </w:pPr>
      <w:r>
        <w:rPr/>
        <w:t>{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pthread_t thread_RS, thread_Snd;//thread IDs of recv and send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void *ret1 = NULL, *ret2 = NULL;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fd_server = socket(AF_INET, SOCK_DGRAM, 0);    //set file descriptor of UDP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Register();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pthread_create(&amp;thread_RS, NULL, th_Recv, 0);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pthread_create(&amp;thread_Snd, NULL, th_Send, 0);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pthread_join(thread_Snd, &amp;ret1);        //wait for send thread to quit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pthread_join(thread_RS, &amp;ret2);        //wait for recv thread to quit</w:t>
      </w:r>
    </w:p>
    <w:p>
      <w:pPr>
        <w:pStyle w:val="Normal"/>
        <w:ind w:firstLine="420"/>
        <w:rPr/>
      </w:pPr>
      <w:r>
        <w:rPr/>
        <w:t xml:space="preserve">    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return 0;</w:t>
      </w:r>
    </w:p>
    <w:p>
      <w:pPr>
        <w:pStyle w:val="Normal"/>
        <w:ind w:firstLine="420"/>
        <w:rPr/>
      </w:pPr>
      <w:r>
        <w:rPr/>
        <w:t>}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int main(int argc, char *argv[])</w:t>
      </w:r>
    </w:p>
    <w:p>
      <w:pPr>
        <w:pStyle w:val="Normal"/>
        <w:ind w:firstLine="420"/>
        <w:rPr/>
      </w:pPr>
      <w:r>
        <w:rPr/>
        <w:t>{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char sel;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if (argc == 3)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memset(&amp;SA,0,sizeof(SA));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SA.sin_family = AF_INET;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SA.sin_port = htons(atoi(argv[2]));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inet_pton(AF_INET,argv[1],&amp;SA.sin_addr);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len_SA = sizeof(SA);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printf("In the ChatRoom:\n\"![SF][FilePath]\" to send a file.\n\"![RF][FileName]\" to recv a file and save to the current folder.\n\"![QUIT]\" to exit the chatroom\n1.TCP ChatRoom\n2.UDP ChatRoom\n");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do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sel = getchar();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getchar();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if (sel == '1')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mode_protocol = 0;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TCPChatRoom();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continue;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else if (sel == '2')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mode_protocol = 1;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UDPChatRoom();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continue;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system("clear");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}while (sel != '1' &amp;&amp; sel != '2');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}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 xml:space="preserve">return 0;    </w:t>
      </w:r>
    </w:p>
    <w:p>
      <w:pPr>
        <w:pStyle w:val="Normal"/>
        <w:ind w:firstLine="420"/>
        <w:rPr/>
      </w:pPr>
      <w:r>
        <w:rPr/>
        <w:t>}</w:t>
      </w:r>
    </w:p>
    <w:p>
      <w:pPr>
        <w:pStyle w:val="Normal"/>
        <w:ind w:firstLine="420"/>
        <w:rPr/>
      </w:pPr>
      <w:r>
        <w:rPr/>
        <w:t>//</w:t>
      </w:r>
      <w:r>
        <w:rPr/>
        <w:t>server.c</w:t>
      </w:r>
    </w:p>
    <w:p>
      <w:pPr>
        <w:pStyle w:val="Normal"/>
        <w:ind w:firstLine="420"/>
        <w:rPr/>
      </w:pPr>
      <w:r>
        <w:rPr/>
        <w:t>/*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As a server, I will send ![ACCREG]/![REJREG] to accept or reject a register,</w:t>
      </w:r>
    </w:p>
    <w:p>
      <w:pPr>
        <w:pStyle w:val="Normal"/>
        <w:ind w:firstLine="420"/>
        <w:rPr/>
      </w:pPr>
      <w:r>
        <w:rPr/>
        <w:t xml:space="preserve">                             </w:t>
      </w:r>
      <w:r>
        <w:rPr/>
        <w:t>message string to client(format is [time ID]\nuserdata),</w:t>
      </w:r>
    </w:p>
    <w:p>
      <w:pPr>
        <w:pStyle w:val="Normal"/>
        <w:ind w:firstLine="420"/>
        <w:rPr/>
      </w:pPr>
      <w:r>
        <w:rPr/>
        <w:t xml:space="preserve">                        </w:t>
      </w:r>
      <w:r>
        <w:rPr/>
        <w:t>receive ![REG]stringID from the client,</w:t>
      </w:r>
    </w:p>
    <w:p>
      <w:pPr>
        <w:pStyle w:val="Normal"/>
        <w:ind w:firstLine="420"/>
        <w:rPr/>
      </w:pPr>
      <w:r>
        <w:rPr/>
        <w:t xml:space="preserve">                                </w:t>
      </w:r>
      <w:r>
        <w:rPr/>
        <w:t>![MSG]string to broadcast userdata,</w:t>
      </w:r>
    </w:p>
    <w:p>
      <w:pPr>
        <w:pStyle w:val="Normal"/>
        <w:ind w:firstLine="420"/>
        <w:rPr/>
      </w:pPr>
      <w:r>
        <w:rPr/>
        <w:t xml:space="preserve">                                </w:t>
      </w:r>
      <w:r>
        <w:rPr/>
        <w:t>![SF]filename to save the file from server,</w:t>
      </w:r>
    </w:p>
    <w:p>
      <w:pPr>
        <w:pStyle w:val="Normal"/>
        <w:ind w:firstLine="420"/>
        <w:rPr/>
      </w:pPr>
      <w:r>
        <w:rPr/>
        <w:t xml:space="preserve">                                </w:t>
      </w:r>
      <w:r>
        <w:rPr/>
        <w:t>![RF]filename to send the file to target client,</w:t>
      </w:r>
    </w:p>
    <w:p>
      <w:pPr>
        <w:pStyle w:val="Normal"/>
        <w:ind w:firstLine="420"/>
        <w:rPr/>
      </w:pPr>
      <w:r>
        <w:rPr/>
        <w:t xml:space="preserve">                                </w:t>
      </w:r>
      <w:r>
        <w:rPr/>
        <w:t>![QUIT] to close the connection between server and client.</w:t>
      </w:r>
    </w:p>
    <w:p>
      <w:pPr>
        <w:pStyle w:val="Normal"/>
        <w:ind w:firstLine="420"/>
        <w:rPr/>
      </w:pPr>
      <w:r>
        <w:rPr/>
        <w:t>*/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#include&lt;stdio.h&gt;</w:t>
      </w:r>
    </w:p>
    <w:p>
      <w:pPr>
        <w:pStyle w:val="Normal"/>
        <w:ind w:firstLine="420"/>
        <w:rPr/>
      </w:pPr>
      <w:r>
        <w:rPr/>
        <w:t>#include&lt;stdlib.h&gt;</w:t>
      </w:r>
    </w:p>
    <w:p>
      <w:pPr>
        <w:pStyle w:val="Normal"/>
        <w:ind w:firstLine="420"/>
        <w:rPr/>
      </w:pPr>
      <w:r>
        <w:rPr/>
        <w:t>#include&lt;unistd.h&gt;</w:t>
      </w:r>
    </w:p>
    <w:p>
      <w:pPr>
        <w:pStyle w:val="Normal"/>
        <w:ind w:firstLine="420"/>
        <w:rPr/>
      </w:pPr>
      <w:r>
        <w:rPr/>
        <w:t>#include&lt;pthread.h&gt;</w:t>
      </w:r>
    </w:p>
    <w:p>
      <w:pPr>
        <w:pStyle w:val="Normal"/>
        <w:ind w:firstLine="420"/>
        <w:rPr/>
      </w:pPr>
      <w:r>
        <w:rPr/>
        <w:t>#include&lt;string.h&gt;</w:t>
      </w:r>
    </w:p>
    <w:p>
      <w:pPr>
        <w:pStyle w:val="Normal"/>
        <w:ind w:firstLine="420"/>
        <w:rPr/>
      </w:pPr>
      <w:r>
        <w:rPr/>
        <w:t>#include&lt;time.h&gt;</w:t>
      </w:r>
    </w:p>
    <w:p>
      <w:pPr>
        <w:pStyle w:val="Normal"/>
        <w:ind w:firstLine="420"/>
        <w:rPr/>
      </w:pPr>
      <w:r>
        <w:rPr/>
        <w:t>#include&lt;sys/socket.h&gt;</w:t>
      </w:r>
    </w:p>
    <w:p>
      <w:pPr>
        <w:pStyle w:val="Normal"/>
        <w:ind w:firstLine="420"/>
        <w:rPr/>
      </w:pPr>
      <w:r>
        <w:rPr/>
        <w:t>#include&lt;netinet/in.h&gt;</w:t>
      </w:r>
    </w:p>
    <w:p>
      <w:pPr>
        <w:pStyle w:val="Normal"/>
        <w:ind w:firstLine="420"/>
        <w:rPr/>
      </w:pPr>
      <w:r>
        <w:rPr/>
        <w:t>#include&lt;sys/types.h&gt;</w:t>
      </w:r>
    </w:p>
    <w:p>
      <w:pPr>
        <w:pStyle w:val="Normal"/>
        <w:ind w:firstLine="420"/>
        <w:rPr/>
      </w:pPr>
      <w:r>
        <w:rPr/>
        <w:t>#include&lt;arpa/inet.h&gt;</w:t>
      </w:r>
    </w:p>
    <w:p>
      <w:pPr>
        <w:pStyle w:val="Normal"/>
        <w:ind w:firstLine="420"/>
        <w:rPr/>
      </w:pPr>
      <w:r>
        <w:rPr/>
        <w:t>#include&lt;errno.h&gt;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#define TRUE 1</w:t>
      </w:r>
    </w:p>
    <w:p>
      <w:pPr>
        <w:pStyle w:val="Normal"/>
        <w:ind w:firstLine="420"/>
        <w:rPr/>
      </w:pPr>
      <w:r>
        <w:rPr/>
        <w:t>#define MAX_USERDATA        8192                  //max length of userdata string</w:t>
      </w:r>
    </w:p>
    <w:p>
      <w:pPr>
        <w:pStyle w:val="Normal"/>
        <w:ind w:firstLine="420"/>
        <w:rPr/>
      </w:pPr>
      <w:r>
        <w:rPr/>
        <w:t>#define MAX_ID              1024                  //max length of ID string</w:t>
      </w:r>
    </w:p>
    <w:p>
      <w:pPr>
        <w:pStyle w:val="Normal"/>
        <w:ind w:firstLine="420"/>
        <w:rPr/>
      </w:pPr>
      <w:r>
        <w:rPr/>
        <w:t>#define MAX_TIME            20                    //max length of time string</w:t>
      </w:r>
    </w:p>
    <w:p>
      <w:pPr>
        <w:pStyle w:val="Normal"/>
        <w:ind w:firstLine="420"/>
        <w:rPr/>
      </w:pPr>
      <w:r>
        <w:rPr/>
        <w:t>#define MAX_RECVFROMCLIENT  (MAX_USERDATA + 6)    //max length of ReadytoSend string</w:t>
      </w:r>
    </w:p>
    <w:p>
      <w:pPr>
        <w:pStyle w:val="Normal"/>
        <w:ind w:firstLine="420"/>
        <w:rPr/>
      </w:pPr>
      <w:r>
        <w:rPr/>
        <w:t>#define MAX_READYTOSEND     (MAX_TIME + MAX_ID + MAX_USERDATA + 2)  //max length of RecvfromServ string</w:t>
      </w:r>
    </w:p>
    <w:p>
      <w:pPr>
        <w:pStyle w:val="Normal"/>
        <w:ind w:firstLine="420"/>
        <w:rPr/>
      </w:pPr>
      <w:r>
        <w:rPr/>
        <w:t>#define MAX_REG             (MAX_ID + 6)          //max length of register string</w:t>
      </w:r>
    </w:p>
    <w:p>
      <w:pPr>
        <w:pStyle w:val="Normal"/>
        <w:ind w:firstLine="420"/>
        <w:rPr/>
      </w:pPr>
      <w:r>
        <w:rPr/>
        <w:t>#define MAX_REGRESULT       10                    //max length o fregister sendback string</w:t>
      </w:r>
    </w:p>
    <w:p>
      <w:pPr>
        <w:pStyle w:val="Normal"/>
        <w:ind w:firstLine="420"/>
        <w:rPr/>
      </w:pPr>
      <w:r>
        <w:rPr/>
        <w:t>#define MAX_CONNECT         100                   //max user connected to this host</w:t>
      </w:r>
    </w:p>
    <w:p>
      <w:pPr>
        <w:pStyle w:val="Normal"/>
        <w:ind w:firstLine="420"/>
        <w:rPr/>
      </w:pPr>
      <w:r>
        <w:rPr/>
        <w:t>#define MAX_FILELEN     (1024 * 1024)             //max length of file content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//information of client link</w:t>
      </w:r>
    </w:p>
    <w:p>
      <w:pPr>
        <w:pStyle w:val="Normal"/>
        <w:ind w:firstLine="420"/>
        <w:rPr/>
      </w:pPr>
      <w:r>
        <w:rPr/>
        <w:t>typedef struct</w:t>
      </w:r>
    </w:p>
    <w:p>
      <w:pPr>
        <w:pStyle w:val="Normal"/>
        <w:ind w:firstLine="420"/>
        <w:rPr/>
      </w:pPr>
      <w:r>
        <w:rPr/>
        <w:t>{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//UDP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struct sockaddr_in SA_Client;//sock address info of client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int len_SA_Cient;            //length of SA_Client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//TCP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int fd_client;              //file descriptor of socket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char ID[1024];              //client ID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int flag_protocol;          //0:TCP 1:UDP</w:t>
      </w:r>
    </w:p>
    <w:p>
      <w:pPr>
        <w:pStyle w:val="Normal"/>
        <w:ind w:firstLine="420"/>
        <w:rPr/>
      </w:pPr>
      <w:r>
        <w:rPr/>
        <w:t>}ClientNode;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ClientNode ClientList[MAX_CONNECT]; //the list record client information</w:t>
      </w:r>
    </w:p>
    <w:p>
      <w:pPr>
        <w:pStyle w:val="Normal"/>
        <w:ind w:firstLine="420"/>
        <w:rPr/>
      </w:pPr>
      <w:r>
        <w:rPr/>
        <w:t>int fd_TCP, fd_UDP;     //file descriptor of TCP and UDP</w:t>
      </w:r>
    </w:p>
    <w:p>
      <w:pPr>
        <w:pStyle w:val="Normal"/>
        <w:ind w:firstLine="420"/>
        <w:rPr/>
      </w:pPr>
      <w:r>
        <w:rPr/>
        <w:t>struct sockaddr_in SA_server;   //server address configuration</w:t>
      </w:r>
    </w:p>
    <w:p>
      <w:pPr>
        <w:pStyle w:val="Normal"/>
        <w:ind w:firstLine="420"/>
        <w:rPr/>
      </w:pPr>
      <w:r>
        <w:rPr/>
        <w:t>int len_SA_server;          //length of SA_server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//deal with the data received from the client</w:t>
      </w:r>
    </w:p>
    <w:p>
      <w:pPr>
        <w:pStyle w:val="Normal"/>
        <w:ind w:firstLine="420"/>
        <w:rPr/>
      </w:pPr>
      <w:r>
        <w:rPr/>
        <w:t>void* th_Proc(void *data)</w:t>
      </w:r>
    </w:p>
    <w:p>
      <w:pPr>
        <w:pStyle w:val="Normal"/>
        <w:ind w:firstLine="420"/>
        <w:rPr/>
      </w:pPr>
      <w:r>
        <w:rPr/>
        <w:t>{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char RecvfromClient[MAX_RECVFROMCLIENT] = { 0 };       //data received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char ReadytoSend[MAX_READYTOSEND] = { 0 };      //formatted string ready to send to the client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int pos_fd = *(int*)data;               //index of clientlist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char ch;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int i;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time_t t = 0;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struct tm *stu_t;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char str_time[MAX_TIME] = { 0 };    //string of formatted time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FILE *fp = NULL;                                 //file pointer of the file ready to be received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long ReadLen = 0;                                //length of file part written everytime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unsigned char Buf_File[MAX_RECVFROMCLIENT] = { 0 }; //buffer used to save content of file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unsigned char tBuf_File[MAX_RECVFROMCLIENT] = { 0 }; //buffer used to save content of file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//input string and send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while(TRUE)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recv(ClientList[pos_fd].fd_client, RecvfromClient, MAX_RECVFROMCLIENT, MSG_NOSIGNAL);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//receive quit from client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if (!strncmp(RecvfromClient, "![QUIT]", 7))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ClientList[pos_fd].flag_protocol = -1;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send(ClientList[pos_fd].fd_client, "![QUIT]", MAX_READYTOSEND, MSG_NOSIGNAL);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//receive register request from client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else if (!strncmp(RecvfromClient, "![REG]", 6))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for (i = 0;i&lt;MAX_CONNECT;i++)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//not setted or different string length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if (ClientList[i].flag_protocol == -1 || strlen(RecvfromClient) - 6 != strlen(ClientList[i].ID))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continue;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//have same ID, send reject message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if (!strcmp(RecvfromClient + 6, ClientList[i].ID))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strcpy(ReadytoSend, "![REJREG]");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if (i == MAX_CONNECT)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strcpy(ReadytoSend, "![ACCREG]");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strcpy(ClientList[pos_fd].ID, RecvfromClient + 6);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send(ClientList[pos_fd].fd_client, ReadytoSend, MAX_READYTOSEND, MSG_NOSIGNAL);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//client send file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else if (!strncmp(RecvfromClient, "![SF]", 5))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//create file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fp = fopen(RecvfromClient + 5, "w");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//fill file content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memset(Buf_File, 0, MAX_READYTOSEND);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ReadLen = recv(ClientList[pos_fd].fd_client, Buf_File, MAX_FILELEN, MSG_NOSIGNAL);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fwrite(Buf_File, 1, ReadLen, fp);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fclose(fp);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//client receive file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else if (!strncmp(RecvfromClient, "![RF]", 5))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//open existed file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fp = fopen(RecvfromClient + 5, "r");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//open file from error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if (!fp)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send(ClientList[pos_fd].fd_client, "![REJRF]", MAX_READYTOSEND, MSG_NOSIGNAL);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else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while ((ReadLen = fread(tBuf_File, MAX_READYTOSEND - 10, 1, fp)) &gt; 0)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memset(Buf_File, 0, MAX_READYTOSEND);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strcpy(Buf_File, "![ACCRF]");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strcat(Buf_File, tBuf_File);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send(ClientList[pos_fd].fd_client, Buf_File, ReadLen + 8, MSG_NOSIGNAL);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memset(tBuf_File, 0, MAX_RECVFROMCLIENT);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fclose(fp);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//normal message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else if (!strncmp(RecvfromClient, "![MSG]", 6))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strcpy(ReadytoSend, "[");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//connect time string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time(&amp;t);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stu_t = localtime(&amp;t);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strftime(str_time, MAX_TIME, "%Y-%m-%d %H:%M:%S", stu_t);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strcat(ReadytoSend, str_time);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strcat(ReadytoSend, " ");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//connect ID string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strcat(ReadytoSend, ClientList[pos_fd].ID);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strcat(ReadytoSend, "]\n");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//connect userinput string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strcat(ReadytoSend, RecvfromClient + 6);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for (i = 0;i &lt; MAX_CONNECT;i++)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if (ClientList[i].flag_protocol != -1)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send(ClientList[i].fd_client, ReadytoSend, MAX_READYTOSEND, MSG_NOSIGNAL);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//clear every string buffer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memset(RecvfromClient, 0, MAX_RECVFROMCLIENT);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memset(ReadytoSend, 0, MAX_READYTOSEND);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memset(str_time, 0, MAX_TIME);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}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return 0;</w:t>
      </w:r>
    </w:p>
    <w:p>
      <w:pPr>
        <w:pStyle w:val="Normal"/>
        <w:ind w:firstLine="420"/>
        <w:rPr/>
      </w:pPr>
      <w:r>
        <w:rPr/>
        <w:t>}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int TCPChatRoom()</w:t>
      </w:r>
    </w:p>
    <w:p>
      <w:pPr>
        <w:pStyle w:val="Normal"/>
        <w:ind w:firstLine="420"/>
        <w:rPr/>
      </w:pPr>
      <w:r>
        <w:rPr/>
        <w:t>{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int tfd_client;  //temp file descriptor of client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pthread_t thread_proc[MAX_CONNECT] = { 0 };//thread IDs of process info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struct sockaddr_in tsa;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int tl = sizeof(struct sockaddr_in);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int i;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if (listen(fd_TCP, MAX_CONNECT) == -1)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printf("Fail to listen: %s\n", strerror(errno));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return -1;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 xml:space="preserve">}    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while (TRUE)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memset(&amp;tsa, 0, sizeof(tsa));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tl = sizeof(tsa);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//new client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if ((tfd_client = accept(fd_TCP, (struct sockaddr *)&amp;tsa, &amp;tl)) != -1)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//!!!dangerous!!!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//if number of conntion is large, fd may be wrong.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//find NULL connection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for (i = 0;i &lt; MAX_CONNECT;i++)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if (ClientList[i].flag_protocol == -1)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ClientList[i].fd_client = tfd_client;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ClientList[i].flag_protocol = 0;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//connection number is not full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if (i != MAX_CONNECT)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//one thread per client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pthread_create(&amp;thread_proc[i], NULL, th_Proc, (void *)&amp;i);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pthread_detach(thread_proc[i]);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return 0;</w:t>
      </w:r>
    </w:p>
    <w:p>
      <w:pPr>
        <w:pStyle w:val="Normal"/>
        <w:ind w:firstLine="420"/>
        <w:rPr/>
      </w:pPr>
      <w:r>
        <w:rPr/>
        <w:t>}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int UDPChatRoom()</w:t>
      </w:r>
    </w:p>
    <w:p>
      <w:pPr>
        <w:pStyle w:val="Normal"/>
        <w:ind w:firstLine="420"/>
        <w:rPr/>
      </w:pPr>
      <w:r>
        <w:rPr/>
        <w:t>{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char RecvfromClient[MAX_RECVFROMCLIENT] = { 0 };    //receivefromclient string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char ReadytoSend[MAX_READYTOSEND] = { 0 };          //the formatted string ready to send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pthread_t thread_proc[MAX_CONNECT] = { 0 };//thread IDs of process info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struct sockaddr_in tsa;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int tl = sizeof(struct sockaddr_in);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int i;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time_t t = 0;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struct tm *stu_t;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char str_time[MAX_TIME] = { 0 };    //string of formatted time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FILE *fp = NULL;                                 //file pointer of the file ready to be received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long ReadLen = 0;                                //length of file part written everytime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unsigned char Buf_File[MAX_RECVFROMCLIENT] = { 0 }; //buffer used to save content of file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unsigned char tBuf_File[MAX_RECVFROMCLIENT] = { 0 }; //buffer used to save content of file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    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while (TRUE)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memset(&amp;tsa, 0, sizeof(tsa));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tl = sizeof(tsa);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recvfrom(fd_UDP, RecvfromClient, MAX_RECVFROMCLIENT, MSG_NOSIGNAL, (struct sockaddr *)&amp;tsa, &amp;tl);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//receive quit from client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if (!strncmp(RecvfromClient, "![QUIT]", 7))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sendto(fd_UDP, "![QUIT]", MAX_READYTOSEND, MSG_NOSIGNAL, (struct sockaddr *)&amp;tsa, tl);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//set clientlist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for (i = 0;i &lt; MAX_CONNECT;i++)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if (ClientList[i].flag_protocol != -1 &amp;&amp; ClientList[i].len_SA_Cient == tl &amp;&amp; !memcmp(&amp;ClientList[i].SA_Client, &amp;tsa, tl))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ClientList[i].flag_protocol = -1;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else if (!strncmp(RecvfromClient, "![REG]", 6))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//check same ID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for (i = 0;i &lt; MAX_CONNECT;i++)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//not setted or different string length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if (ClientList[i].flag_protocol == -1 || strlen(RecvfromClient) - 6 != strlen(ClientList[i].ID))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continue;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//have same ID, send reject message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if (!strcmp(RecvfromClient + 6, ClientList[i].ID))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strcpy(ReadytoSend, "![REJREG]");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//no same ID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if (i == MAX_CONNECT)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//check NULL client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for (i = 0;i &lt; MAX_CONNECT;i++)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//find a NULL client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if (ClientList[i].flag_protocol == -1)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        </w:t>
      </w:r>
      <w:r>
        <w:rPr/>
        <w:t>ClientList[i].len_SA_Cient = tl;</w:t>
      </w:r>
    </w:p>
    <w:p>
      <w:pPr>
        <w:pStyle w:val="Normal"/>
        <w:ind w:firstLine="420"/>
        <w:rPr/>
      </w:pPr>
      <w:r>
        <w:rPr/>
        <w:t xml:space="preserve">                        </w:t>
      </w:r>
      <w:r>
        <w:rPr/>
        <w:t>memcpy(&amp;ClientList[i].SA_Client, &amp;tsa, tl);</w:t>
      </w:r>
    </w:p>
    <w:p>
      <w:pPr>
        <w:pStyle w:val="Normal"/>
        <w:ind w:firstLine="420"/>
        <w:rPr/>
      </w:pPr>
      <w:r>
        <w:rPr/>
        <w:t xml:space="preserve">                        </w:t>
      </w:r>
      <w:r>
        <w:rPr/>
        <w:t>ClientList[i].flag_protocol = 1;</w:t>
      </w:r>
    </w:p>
    <w:p>
      <w:pPr>
        <w:pStyle w:val="Normal"/>
        <w:ind w:firstLine="420"/>
        <w:rPr/>
      </w:pPr>
      <w:r>
        <w:rPr/>
        <w:t xml:space="preserve">                        </w:t>
      </w:r>
      <w:r>
        <w:rPr/>
        <w:t>strcpy(ReadytoSend, "![ACCREG]");</w:t>
      </w:r>
    </w:p>
    <w:p>
      <w:pPr>
        <w:pStyle w:val="Normal"/>
        <w:ind w:firstLine="420"/>
        <w:rPr/>
      </w:pPr>
      <w:r>
        <w:rPr/>
        <w:t xml:space="preserve">                        </w:t>
      </w:r>
      <w:r>
        <w:rPr/>
        <w:t>strcpy(ClientList[i].ID, RecvfromClient + 6);</w:t>
      </w:r>
    </w:p>
    <w:p>
      <w:pPr>
        <w:pStyle w:val="Normal"/>
        <w:ind w:firstLine="420"/>
        <w:rPr/>
      </w:pPr>
      <w:r>
        <w:rPr/>
        <w:t xml:space="preserve">                        </w:t>
      </w:r>
      <w:r>
        <w:rPr/>
        <w:t>break;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//client number is full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if (i == MAX_CONNECT)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strcpy(ReadytoSend, "![REJREG]");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sendto(fd_UDP, ReadytoSend, MAX_READYTOSEND, MSG_NOSIGNAL, (struct sockaddr *)&amp;tsa, tl);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//client send file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else if (!strncmp(RecvfromClient, "![SF]", 5))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//create file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fp = fopen(RecvfromClient + 5, "w");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//fill file content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memset(Buf_File, 0, MAX_READYTOSEND);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ReadLen = recvfrom(fd_UDP, Buf_File, MAX_FILELEN, MSG_NOSIGNAL, (struct sockaddr *)&amp;tsa, &amp;tl);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fwrite(Buf_File, 1, ReadLen, fp);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fclose(fp);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//client receive file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else if (!strncmp(RecvfromClient, "![RF]", 5))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//open existed file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fp = fopen(RecvfromClient + 5, "r");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//open file from error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if (!fp)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sendto(fd_UDP, "![REJRF]", MAX_READYTOSEND, MSG_NOSIGNAL, (struct sockaddr *)&amp;tsa, tl);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else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while ((ReadLen = fread(tBuf_File, MAX_READYTOSEND - 10, 1, fp)) &gt; 0)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memset(Buf_File, 0, MAX_READYTOSEND);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strcpy(Buf_File, "![ACCRF]");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strcat(Buf_File, tBuf_File);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sendto(fd_UDP, Buf_File, ReadLen + 8, MSG_NOSIGNAL, (struct sockaddr *)&amp;tsa, tl);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memset(tBuf_File, 0, MAX_RECVFROMCLIENT);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fclose(fp);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//normal message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else if (!strncmp(RecvfromClient, "![MSG]", 6))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strcpy(ReadytoSend, "[");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//connect time string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time(&amp;t);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stu_t = localtime(&amp;t);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strftime(str_time, MAX_TIME, "%Y-%m-%d %H:%M:%S", stu_t);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strcat(ReadytoSend, str_time);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strcat(ReadytoSend, " ");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//connect ID string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for (i = 0;i &lt; MAX_CONNECT;i++)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if (ClientList[i].flag_protocol != -1 &amp;&amp; ClientList[i].len_SA_Cient == tl &amp;&amp; !memcmp(&amp;ClientList[i].SA_Client, &amp;tsa, tl))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strcat(ReadytoSend, ClientList[i].ID);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strcat(ReadytoSend, "]\n");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//connect userinput string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strcat(ReadytoSend, RecvfromClient + 6);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for (i = 0;i &lt; MAX_CONNECT;i++)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if (ClientList[i].flag_protocol != -1)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sendto(fd_UDP, ReadytoSend, MAX_READYTOSEND, MSG_NOSIGNAL, (struct sockaddr *)&amp;ClientList[i].SA_Client, ClientList[i].len_SA_Cient);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//clear buffer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memset(RecvfromClient, 0, MAX_RECVFROMCLIENT);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memset(ReadytoSend, 0,MAX_READYTOSEND);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}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return 0;</w:t>
      </w:r>
    </w:p>
    <w:p>
      <w:pPr>
        <w:pStyle w:val="Normal"/>
        <w:ind w:firstLine="420"/>
        <w:rPr/>
      </w:pPr>
      <w:r>
        <w:rPr/>
        <w:t>}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int InitClientList()</w:t>
      </w:r>
    </w:p>
    <w:p>
      <w:pPr>
        <w:pStyle w:val="Normal"/>
        <w:ind w:firstLine="420"/>
        <w:rPr/>
      </w:pPr>
      <w:r>
        <w:rPr/>
        <w:t>{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int i;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for (i = 0;i &lt; MAX_CONNECT;i++)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ClientList[i].fd_client = 0;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memset(ClientList[i].ID, 0, MAX_ID);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ClientList[i].flag_protocol = -1;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ClientList[i].len_SA_Cient = sizeof(ClientList[i].SA_Client);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memset(&amp;ClientList[i].SA_Client,0,len_SA_server);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return 0;</w:t>
      </w:r>
    </w:p>
    <w:p>
      <w:pPr>
        <w:pStyle w:val="Normal"/>
        <w:ind w:firstLine="420"/>
        <w:rPr/>
      </w:pPr>
      <w:r>
        <w:rPr/>
        <w:t>}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int main(int argc, char *argv[])</w:t>
      </w:r>
    </w:p>
    <w:p>
      <w:pPr>
        <w:pStyle w:val="Normal"/>
        <w:ind w:firstLine="420"/>
        <w:rPr/>
      </w:pPr>
      <w:r>
        <w:rPr/>
        <w:t>{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pid_t pid;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if (argc == 2)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InitClientList();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memset(&amp;SA_server,0,sizeof(SA_server));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SA_server.sin_family = AF_INET;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SA_server.sin_addr.s_addr = htonl(INADDR_ANY);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SA_server.sin_port = htons(atoi(argv[1]));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len_SA_server = sizeof(SA_server);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fd_TCP = socket(AF_INET, SOCK_STREAM, 0);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if (bind(fd_TCP, (struct sockaddr *)&amp;SA_server, len_SA_server) == -1)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printf("Fail to bind: %s\n", strerror(errno));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return -1;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fd_UDP = socket(AF_INET, SOCK_DGRAM, 0);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if (bind(fd_UDP, (struct sockaddr *)&amp;SA_server, len_SA_server) == -1)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printf("Fail to bind: %s\n", strerror(errno));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return -1;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pid = fork();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//fail to fork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if (pid &lt; 0)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exit(-1);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//child process, manage TCP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if (pid == 0)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TCPChatRoom();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//parent process, manage UDP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else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UDPChatRoom();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}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 xml:space="preserve">return 0;    </w:t>
      </w:r>
    </w:p>
    <w:p>
      <w:pPr>
        <w:pStyle w:val="Normal"/>
        <w:ind w:firstLine="420"/>
        <w:rPr/>
      </w:pPr>
      <w:r>
        <w:rPr/>
        <w:t>}</w:t>
      </w:r>
    </w:p>
    <w:p>
      <w:pPr>
        <w:pStyle w:val="Heading3"/>
        <w:keepNext w:val="true"/>
        <w:keepLines/>
        <w:numPr>
          <w:ilvl w:val="0"/>
          <w:numId w:val="0"/>
        </w:numPr>
        <w:spacing w:before="240" w:after="240"/>
        <w:ind w:hanging="0"/>
        <w:jc w:val="left"/>
        <w:textAlignment w:val="baseline"/>
        <w:outlineLvl w:val="2"/>
        <w:rPr/>
      </w:pPr>
      <w:r>
        <w:rPr/>
        <w:t>六、结论</w:t>
      </w:r>
    </w:p>
    <w:p>
      <w:pPr>
        <w:pStyle w:val="Normal"/>
        <w:numPr>
          <w:ilvl w:val="0"/>
          <w:numId w:val="0"/>
        </w:numPr>
        <w:spacing w:before="240" w:after="240"/>
        <w:ind w:hanging="0"/>
        <w:jc w:val="left"/>
        <w:textAlignment w:val="baseline"/>
        <w:outlineLvl w:val="2"/>
        <w:rPr/>
      </w:pPr>
      <w:r>
        <w:rPr/>
        <w:t>socket</w:t>
      </w:r>
      <w:r>
        <w:rPr/>
        <w:t>通讯方便快捷，成功实现</w:t>
      </w:r>
      <w:r>
        <w:rPr/>
        <w:t>210</w:t>
      </w:r>
      <w:r>
        <w:rPr/>
        <w:t>目标板与笔记本电脑间的网络通讯。</w:t>
      </w:r>
    </w:p>
    <w:sectPr>
      <w:headerReference w:type="default" r:id="rId3"/>
      <w:footerReference w:type="default" r:id="rId4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方正大标宋简体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firstLine="3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firstLine="360"/>
      <w:rPr/>
    </w:pPr>
    <w:r>
      <w:rPr/>
      <w:t>学号：</w:t>
    </w:r>
    <w:r>
      <w:rPr/>
      <w:t xml:space="preserve">161303106             </w:t>
    </w:r>
    <w:r>
      <w:rPr/>
      <w:t>姓名：徐桐</w:t>
    </w:r>
  </w:p>
</w:hdr>
</file>

<file path=word/settings.xml><?xml version="1.0" encoding="utf-8"?>
<w:settings xmlns:w="http://schemas.openxmlformats.org/wordprocessingml/2006/main">
  <w:zoom w:percent="120"/>
  <w:defaultTabStop w:val="420"/>
  <w:compat>
    <w:doNotExpandShiftReturn/>
  </w:compat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361325"/>
    <w:pPr>
      <w:widowControl w:val="false"/>
      <w:bidi w:val="0"/>
      <w:spacing w:lineRule="atLeast" w:line="314"/>
      <w:ind w:firstLine="20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rsid w:val="00d47301"/>
    <w:pPr>
      <w:keepNext w:val="true"/>
      <w:keepLines/>
      <w:spacing w:before="480" w:after="480"/>
      <w:ind w:hanging="0"/>
      <w:jc w:val="center"/>
      <w:textAlignment w:val="baseline"/>
      <w:outlineLvl w:val="0"/>
    </w:pPr>
    <w:rPr>
      <w:rFonts w:ascii="方正大标宋简体" w:hAnsi="方正大标宋简体" w:eastAsia="方正大标宋简体"/>
      <w:bCs/>
      <w:kern w:val="2"/>
      <w:sz w:val="44"/>
      <w:szCs w:val="20"/>
    </w:rPr>
  </w:style>
  <w:style w:type="paragraph" w:styleId="Heading2">
    <w:name w:val="Heading 2"/>
    <w:basedOn w:val="Normal"/>
    <w:next w:val="Normal"/>
    <w:qFormat/>
    <w:rsid w:val="000f7ff4"/>
    <w:pPr>
      <w:keepNext w:val="true"/>
      <w:keepLines/>
      <w:spacing w:before="360" w:after="360"/>
      <w:ind w:hanging="0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rsid w:val="000f7ff4"/>
    <w:pPr>
      <w:keepNext w:val="true"/>
      <w:keepLines/>
      <w:spacing w:before="240" w:after="240"/>
      <w:ind w:hanging="0"/>
      <w:jc w:val="left"/>
      <w:textAlignment w:val="baseline"/>
      <w:outlineLvl w:val="2"/>
    </w:pPr>
    <w:rPr>
      <w:rFonts w:ascii="Arial" w:hAnsi="Arial" w:eastAsia="黑体" w:cs="Arial"/>
      <w:kern w:val="0"/>
      <w:sz w:val="30"/>
      <w:szCs w:val="20"/>
    </w:rPr>
  </w:style>
  <w:style w:type="paragraph" w:styleId="Heading4">
    <w:name w:val="Heading 4"/>
    <w:basedOn w:val="Normal"/>
    <w:next w:val="Normal"/>
    <w:qFormat/>
    <w:rsid w:val="000f7ff4"/>
    <w:pPr>
      <w:keepNext w:val="true"/>
      <w:keepLines/>
      <w:spacing w:before="0" w:afterAutospacing="1"/>
      <w:ind w:left="1050" w:right="100" w:firstLine="425"/>
      <w:jc w:val="left"/>
      <w:textAlignment w:val="baseline"/>
      <w:outlineLvl w:val="3"/>
    </w:pPr>
    <w:rPr>
      <w:rFonts w:eastAsia="仿宋_GB2312"/>
      <w:kern w:val="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fd1a83"/>
    <w:rPr>
      <w:kern w:val="2"/>
      <w:sz w:val="18"/>
      <w:szCs w:val="18"/>
    </w:rPr>
  </w:style>
  <w:style w:type="character" w:styleId="FooterChar" w:customStyle="1">
    <w:name w:val="Footer Char"/>
    <w:basedOn w:val="DefaultParagraphFont"/>
    <w:link w:val="Footer"/>
    <w:qFormat/>
    <w:rsid w:val="00fd1a83"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文泉驿微米黑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0" w:customStyle="1">
    <w:name w:val="图"/>
    <w:basedOn w:val="Normal"/>
    <w:qFormat/>
    <w:rsid w:val="00d47301"/>
    <w:pPr>
      <w:widowControl/>
      <w:snapToGrid w:val="false"/>
      <w:spacing w:lineRule="atLeast" w:line="312"/>
      <w:ind w:hanging="0"/>
      <w:jc w:val="center"/>
      <w:outlineLvl w:val="5"/>
    </w:pPr>
    <w:rPr>
      <w:sz w:val="18"/>
    </w:rPr>
  </w:style>
  <w:style w:type="paragraph" w:styleId="Style11" w:customStyle="1">
    <w:name w:val="图题"/>
    <w:basedOn w:val="Normal"/>
    <w:qFormat/>
    <w:rsid w:val="00d47301"/>
    <w:pPr>
      <w:spacing w:lineRule="atLeast" w:line="280"/>
      <w:ind w:hanging="0"/>
      <w:jc w:val="center"/>
    </w:pPr>
    <w:rPr>
      <w:rFonts w:ascii="Arial" w:hAnsi="Arial" w:eastAsia="黑体"/>
    </w:rPr>
  </w:style>
  <w:style w:type="paragraph" w:styleId="Style12" w:customStyle="1">
    <w:name w:val="表题"/>
    <w:basedOn w:val="Normal"/>
    <w:qFormat/>
    <w:rsid w:val="00d47301"/>
    <w:pPr>
      <w:spacing w:lineRule="atLeast" w:line="400"/>
      <w:ind w:hanging="0"/>
      <w:jc w:val="center"/>
    </w:pPr>
    <w:rPr>
      <w:rFonts w:ascii="Arial" w:hAnsi="Arial" w:eastAsia="黑体"/>
      <w:sz w:val="20"/>
    </w:rPr>
  </w:style>
  <w:style w:type="paragraph" w:styleId="Style13" w:customStyle="1">
    <w:name w:val="表文"/>
    <w:basedOn w:val="Normal"/>
    <w:qFormat/>
    <w:rsid w:val="00d47301"/>
    <w:pPr>
      <w:spacing w:lineRule="atLeast" w:line="280"/>
      <w:ind w:firstLine="360"/>
    </w:pPr>
    <w:rPr>
      <w:sz w:val="18"/>
    </w:rPr>
  </w:style>
  <w:style w:type="paragraph" w:styleId="Style14" w:customStyle="1">
    <w:name w:val="表栏名"/>
    <w:basedOn w:val="Style13"/>
    <w:qFormat/>
    <w:rsid w:val="00d47301"/>
    <w:pPr>
      <w:ind w:hanging="0"/>
      <w:jc w:val="center"/>
    </w:pPr>
    <w:rPr>
      <w:rFonts w:ascii="Arial" w:hAnsi="Arial" w:eastAsia="黑体"/>
    </w:rPr>
  </w:style>
  <w:style w:type="paragraph" w:styleId="Title">
    <w:name w:val="Title"/>
    <w:basedOn w:val="Normal"/>
    <w:qFormat/>
    <w:rsid w:val="00d47301"/>
    <w:pPr>
      <w:spacing w:before="600" w:after="600"/>
      <w:ind w:hanging="0"/>
      <w:jc w:val="center"/>
      <w:textAlignment w:val="baseline"/>
      <w:outlineLvl w:val="0"/>
    </w:pPr>
    <w:rPr>
      <w:rFonts w:eastAsia="方正粗圆简体"/>
      <w:bCs/>
      <w:kern w:val="0"/>
      <w:sz w:val="48"/>
      <w:szCs w:val="20"/>
    </w:rPr>
  </w:style>
  <w:style w:type="paragraph" w:styleId="Style15" w:customStyle="1">
    <w:name w:val="表注文"/>
    <w:basedOn w:val="Normal"/>
    <w:qFormat/>
    <w:rsid w:val="00d47301"/>
    <w:pPr>
      <w:snapToGrid w:val="false"/>
      <w:spacing w:lineRule="atLeast" w:line="280"/>
      <w:ind w:firstLine="340"/>
      <w:textAlignment w:val="baseline"/>
    </w:pPr>
    <w:rPr>
      <w:kern w:val="0"/>
      <w:sz w:val="18"/>
      <w:szCs w:val="20"/>
    </w:rPr>
  </w:style>
  <w:style w:type="paragraph" w:styleId="Style16" w:customStyle="1">
    <w:name w:val="程序"/>
    <w:basedOn w:val="Normal"/>
    <w:qFormat/>
    <w:rsid w:val="00d47301"/>
    <w:pPr>
      <w:snapToGrid w:val="false"/>
      <w:spacing w:lineRule="atLeast" w:line="280"/>
      <w:ind w:left="652" w:hanging="0"/>
      <w:jc w:val="left"/>
      <w:textAlignment w:val="baseline"/>
    </w:pPr>
    <w:rPr>
      <w:rFonts w:ascii="Courier New" w:hAnsi="Courier New" w:cs="Courier New"/>
      <w:kern w:val="0"/>
      <w:sz w:val="18"/>
      <w:szCs w:val="20"/>
    </w:rPr>
  </w:style>
  <w:style w:type="paragraph" w:styleId="DocumentMap">
    <w:name w:val="Document Map"/>
    <w:basedOn w:val="Normal"/>
    <w:semiHidden/>
    <w:qFormat/>
    <w:rsid w:val="00e153e1"/>
    <w:pPr>
      <w:shd w:val="clear" w:color="auto" w:fill="000080"/>
    </w:pPr>
    <w:rPr/>
  </w:style>
  <w:style w:type="paragraph" w:styleId="Header">
    <w:name w:val="Header"/>
    <w:basedOn w:val="Normal"/>
    <w:link w:val="HeaderChar"/>
    <w:rsid w:val="00fd1a83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spacing w:lineRule="atLeast" w:line="24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fd1a83"/>
    <w:pPr>
      <w:tabs>
        <w:tab w:val="clear" w:pos="420"/>
        <w:tab w:val="center" w:pos="4153" w:leader="none"/>
        <w:tab w:val="right" w:pos="8306" w:leader="none"/>
      </w:tabs>
      <w:snapToGrid w:val="false"/>
      <w:spacing w:lineRule="atLeast" w:line="240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book.dot</Template>
  <TotalTime>42</TotalTime>
  <Application>LibreOffice/6.1.5.2$Linux_X86_64 LibreOffice_project/10$Build-2</Application>
  <Pages>20</Pages>
  <Words>2734</Words>
  <Characters>17054</Characters>
  <CharactersWithSpaces>26030</CharactersWithSpaces>
  <Paragraphs>711</Paragraphs>
  <Company>jdsd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2012-09-06T12:07:00Z</dcterms:created>
  <dc:creator>Administrator</dc:creator>
  <dc:description/>
  <dc:language>zh-CN</dc:language>
  <cp:lastModifiedBy/>
  <cp:lastPrinted>2001-07-17T07:47:00Z</cp:lastPrinted>
  <dcterms:modified xsi:type="dcterms:W3CDTF">2019-06-28T00:03:33Z</dcterms:modified>
  <cp:revision>36</cp:revision>
  <dc:subject/>
  <dc:title>交排版前要求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jdsd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